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7B84" w14:textId="77777777" w:rsidR="0081341F" w:rsidRDefault="00697361">
      <w:pPr>
        <w:rPr>
          <w:b/>
          <w:bCs/>
          <w:sz w:val="28"/>
          <w:szCs w:val="28"/>
        </w:rPr>
      </w:pPr>
      <w:bookmarkStart w:id="0" w:name="_Toc176114455"/>
      <w:r>
        <w:rPr>
          <w:b/>
          <w:bCs/>
          <w:sz w:val="28"/>
          <w:szCs w:val="28"/>
        </w:rPr>
        <w:t xml:space="preserve">Final Year Proposal: </w:t>
      </w:r>
    </w:p>
    <w:p w14:paraId="620A7B85" w14:textId="77777777" w:rsidR="0081341F" w:rsidRDefault="00697361">
      <w:pPr>
        <w:rPr>
          <w:b/>
          <w:bCs/>
          <w:sz w:val="28"/>
          <w:szCs w:val="28"/>
        </w:rPr>
      </w:pPr>
      <w:r>
        <w:rPr>
          <w:b/>
          <w:bCs/>
          <w:sz w:val="28"/>
          <w:szCs w:val="28"/>
        </w:rPr>
        <w:t>Investigating the state of Internet of Things (IoT) Technologies in Weather Forecasting</w:t>
      </w:r>
    </w:p>
    <w:p w14:paraId="620A7B86" w14:textId="77777777" w:rsidR="0081341F" w:rsidRDefault="00697361">
      <w:pPr>
        <w:rPr>
          <w:b/>
          <w:bCs/>
          <w:sz w:val="28"/>
          <w:szCs w:val="28"/>
        </w:rPr>
      </w:pPr>
      <w:r>
        <w:rPr>
          <w:b/>
          <w:bCs/>
          <w:sz w:val="28"/>
          <w:szCs w:val="28"/>
        </w:rPr>
        <w:t>K00270494: Conor Cullen</w:t>
      </w:r>
    </w:p>
    <w:p w14:paraId="620A7B87" w14:textId="77777777" w:rsidR="0081341F" w:rsidRDefault="0081341F"/>
    <w:p w14:paraId="620A7B88" w14:textId="77777777" w:rsidR="0081341F" w:rsidRDefault="0081341F">
      <w:pPr>
        <w:pageBreakBefore/>
        <w:suppressAutoHyphens w:val="0"/>
        <w:jc w:val="left"/>
      </w:pPr>
    </w:p>
    <w:p w14:paraId="620A7B89" w14:textId="77777777" w:rsidR="0081341F" w:rsidRDefault="00697361">
      <w:pPr>
        <w:pStyle w:val="Heading2"/>
      </w:pPr>
      <w:bookmarkStart w:id="1" w:name="_Toc176114490"/>
      <w:bookmarkStart w:id="2" w:name="_Toc176114820"/>
      <w:r>
        <w:rPr>
          <w:rStyle w:val="Heading1Char"/>
          <w:rFonts w:ascii="Times New Roman" w:hAnsi="Times New Roman"/>
          <w:color w:val="000000"/>
          <w:sz w:val="24"/>
        </w:rPr>
        <w:t>Introduction</w:t>
      </w:r>
      <w:bookmarkEnd w:id="0"/>
      <w:bookmarkEnd w:id="1"/>
      <w:bookmarkEnd w:id="2"/>
    </w:p>
    <w:p w14:paraId="620A7B8A" w14:textId="77777777" w:rsidR="0081341F" w:rsidRDefault="00697361">
      <w:r>
        <w:t xml:space="preserve">For my Final Year Project, I chose ‘An Investigation into the state of IoT </w:t>
      </w:r>
      <w:r>
        <w:t>Technology in Weather Forecasting’ as my topic. In this, I hope to investigate and explore how current Internet of Things technologies aid in the weather forecast process as well as the impact that smart technologies have had overall on the accuracy and ef</w:t>
      </w:r>
      <w:r>
        <w:t>fectiveness of weather prediction, and their contribution to real-time Smart Weather Systems.</w:t>
      </w:r>
    </w:p>
    <w:p w14:paraId="620A7B8B" w14:textId="77777777" w:rsidR="0081341F" w:rsidRDefault="00697361">
      <w:r>
        <w:t>Internet of Things (IOT) is described by Peter. T Lewis as “the integration of people, processes and technology with connectable devices and sensors to enable rem</w:t>
      </w:r>
      <w:r>
        <w:t xml:space="preserve">ote monitoring, status, manipulation and evaluation of trends of such devices” (Lewis, 1985). They are the networking of objects such as appliances or vehicles, that are embedded </w:t>
      </w:r>
      <w:proofErr w:type="spellStart"/>
      <w:r>
        <w:t>wih</w:t>
      </w:r>
      <w:proofErr w:type="spellEnd"/>
      <w:r>
        <w:t xml:space="preserve"> the software and hardware, allowing for the exchange of data with one ano</w:t>
      </w:r>
      <w:r>
        <w:t>ther over the Internet. This allows for communication, interaction and the transfer of data to take place autonomously without the need for human or manual intervention.</w:t>
      </w:r>
    </w:p>
    <w:p w14:paraId="620A7B8C" w14:textId="77777777" w:rsidR="0081341F" w:rsidRDefault="00697361">
      <w:r>
        <w:t>IoT is a significant role player in the improvements of the lives of citizens (</w:t>
      </w:r>
      <w:proofErr w:type="spellStart"/>
      <w:r>
        <w:t>Tsague</w:t>
      </w:r>
      <w:proofErr w:type="spellEnd"/>
      <w:r>
        <w:t xml:space="preserve"> </w:t>
      </w:r>
      <w:r>
        <w:t>&amp; Twala, 2018), both in terms of convenience and applications, and in the context of Weather Forecast, IoT and Smart Technologies have been utilised in the collection of data and within the establishment of highly effective and precise weather prediction s</w:t>
      </w:r>
      <w:r>
        <w:t>ystems.</w:t>
      </w:r>
    </w:p>
    <w:p w14:paraId="620A7B8D" w14:textId="77777777" w:rsidR="0081341F" w:rsidRDefault="0081341F"/>
    <w:p w14:paraId="620A7B8E" w14:textId="77777777" w:rsidR="0081341F" w:rsidRDefault="00697361">
      <w:pPr>
        <w:pStyle w:val="Heading1"/>
      </w:pPr>
      <w:bookmarkStart w:id="3" w:name="_Toc176114456"/>
      <w:bookmarkStart w:id="4" w:name="_Toc176114491"/>
      <w:bookmarkStart w:id="5" w:name="_Toc176114821"/>
      <w:r>
        <w:t>Benefits:</w:t>
      </w:r>
      <w:bookmarkEnd w:id="3"/>
      <w:bookmarkEnd w:id="4"/>
      <w:bookmarkEnd w:id="5"/>
      <w:r>
        <w:t xml:space="preserve"> </w:t>
      </w:r>
      <w:r>
        <w:rPr>
          <w:noProof/>
        </w:rPr>
        <mc:AlternateContent>
          <mc:Choice Requires="wpg">
            <w:drawing>
              <wp:inline distT="0" distB="0" distL="0" distR="0" wp14:anchorId="620A7B85" wp14:editId="620A7B86">
                <wp:extent cx="5400043" cy="2444684"/>
                <wp:effectExtent l="0" t="0" r="10157" b="12766"/>
                <wp:docPr id="1" name="Diagram 3"/>
                <wp:cNvGraphicFramePr/>
                <a:graphic xmlns:a="http://schemas.openxmlformats.org/drawingml/2006/main">
                  <a:graphicData uri="http://schemas.microsoft.com/office/word/2010/wordprocessingGroup">
                    <wpg:wgp>
                      <wpg:cNvGrpSpPr/>
                      <wpg:grpSpPr>
                        <a:xfrm>
                          <a:off x="0" y="0"/>
                          <a:ext cx="5400043" cy="2444684"/>
                          <a:chOff x="0" y="0"/>
                          <a:chExt cx="5400043" cy="2444684"/>
                        </a:xfrm>
                      </wpg:grpSpPr>
                      <wps:wsp>
                        <wps:cNvPr id="2" name="Freeform: Shape 1447621939"/>
                        <wps:cNvSpPr/>
                        <wps:spPr>
                          <a:xfrm>
                            <a:off x="2046536" y="671553"/>
                            <a:ext cx="669807" cy="242764"/>
                          </a:xfrm>
                          <a:custGeom>
                            <a:avLst/>
                            <a:gdLst>
                              <a:gd name="f0" fmla="val w"/>
                              <a:gd name="f1" fmla="val h"/>
                              <a:gd name="f2" fmla="val 0"/>
                              <a:gd name="f3" fmla="val 684656"/>
                              <a:gd name="f4" fmla="val 248167"/>
                              <a:gd name="f5" fmla="*/ f0 1 684656"/>
                              <a:gd name="f6" fmla="*/ f1 1 248167"/>
                              <a:gd name="f7" fmla="+- f4 0 f2"/>
                              <a:gd name="f8" fmla="+- f3 0 f2"/>
                              <a:gd name="f9" fmla="*/ f8 1 684656"/>
                              <a:gd name="f10" fmla="*/ f7 1 248167"/>
                              <a:gd name="f11" fmla="*/ 0 1 f9"/>
                              <a:gd name="f12" fmla="*/ 684656 1 f9"/>
                              <a:gd name="f13" fmla="*/ 0 1 f10"/>
                              <a:gd name="f14" fmla="*/ 248167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84656" h="248167">
                                <a:moveTo>
                                  <a:pt x="f2" y="f4"/>
                                </a:moveTo>
                                <a:lnTo>
                                  <a:pt x="f3" y="f4"/>
                                </a:lnTo>
                                <a:lnTo>
                                  <a:pt x="f3" y="f2"/>
                                </a:lnTo>
                              </a:path>
                            </a:pathLst>
                          </a:custGeom>
                          <a:noFill/>
                          <a:ln w="12701" cap="flat">
                            <a:solidFill>
                              <a:srgbClr val="125675"/>
                            </a:solidFill>
                            <a:prstDash val="solid"/>
                            <a:miter/>
                          </a:ln>
                        </wps:spPr>
                        <wps:bodyPr lIns="0" tIns="0" rIns="0" bIns="0"/>
                      </wps:wsp>
                      <wps:wsp>
                        <wps:cNvPr id="3" name="Freeform: Shape 1639838817"/>
                        <wps:cNvSpPr/>
                        <wps:spPr>
                          <a:xfrm>
                            <a:off x="2046536" y="914326"/>
                            <a:ext cx="669816" cy="161318"/>
                          </a:xfrm>
                          <a:custGeom>
                            <a:avLst/>
                            <a:gdLst>
                              <a:gd name="f0" fmla="val w"/>
                              <a:gd name="f1" fmla="val h"/>
                              <a:gd name="f2" fmla="val 0"/>
                              <a:gd name="f3" fmla="val 684666"/>
                              <a:gd name="f4" fmla="val 164903"/>
                              <a:gd name="f5" fmla="*/ f0 1 684666"/>
                              <a:gd name="f6" fmla="*/ f1 1 164903"/>
                              <a:gd name="f7" fmla="+- f4 0 f2"/>
                              <a:gd name="f8" fmla="+- f3 0 f2"/>
                              <a:gd name="f9" fmla="*/ f8 1 684666"/>
                              <a:gd name="f10" fmla="*/ f7 1 164903"/>
                              <a:gd name="f11" fmla="*/ 0 1 f9"/>
                              <a:gd name="f12" fmla="*/ 684666 1 f9"/>
                              <a:gd name="f13" fmla="*/ 0 1 f10"/>
                              <a:gd name="f14" fmla="*/ 16490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84666" h="164903">
                                <a:moveTo>
                                  <a:pt x="f2" y="f2"/>
                                </a:moveTo>
                                <a:lnTo>
                                  <a:pt x="f3" y="f2"/>
                                </a:lnTo>
                                <a:lnTo>
                                  <a:pt x="f3" y="f4"/>
                                </a:lnTo>
                              </a:path>
                            </a:pathLst>
                          </a:custGeom>
                          <a:noFill/>
                          <a:ln w="12701" cap="flat">
                            <a:solidFill>
                              <a:srgbClr val="125675"/>
                            </a:solidFill>
                            <a:prstDash val="solid"/>
                            <a:miter/>
                          </a:ln>
                        </wps:spPr>
                        <wps:bodyPr lIns="0" tIns="0" rIns="0" bIns="0"/>
                      </wps:wsp>
                      <wps:wsp>
                        <wps:cNvPr id="4" name="Freeform: Shape 430611586"/>
                        <wps:cNvSpPr/>
                        <wps:spPr>
                          <a:xfrm>
                            <a:off x="930246" y="1056177"/>
                            <a:ext cx="651171" cy="390979"/>
                          </a:xfrm>
                          <a:custGeom>
                            <a:avLst/>
                            <a:gdLst>
                              <a:gd name="f0" fmla="val w"/>
                              <a:gd name="f1" fmla="val h"/>
                              <a:gd name="f2" fmla="val 0"/>
                              <a:gd name="f3" fmla="val 665610"/>
                              <a:gd name="f4" fmla="val 399678"/>
                              <a:gd name="f5" fmla="*/ f0 1 665610"/>
                              <a:gd name="f6" fmla="*/ f1 1 399678"/>
                              <a:gd name="f7" fmla="+- f4 0 f2"/>
                              <a:gd name="f8" fmla="+- f3 0 f2"/>
                              <a:gd name="f9" fmla="*/ f8 1 665610"/>
                              <a:gd name="f10" fmla="*/ f7 1 399678"/>
                              <a:gd name="f11" fmla="*/ 0 1 f9"/>
                              <a:gd name="f12" fmla="*/ 665610 1 f9"/>
                              <a:gd name="f13" fmla="*/ 0 1 f10"/>
                              <a:gd name="f14" fmla="*/ 399678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610" h="399678">
                                <a:moveTo>
                                  <a:pt x="f2" y="f4"/>
                                </a:moveTo>
                                <a:lnTo>
                                  <a:pt x="f3" y="f4"/>
                                </a:lnTo>
                                <a:lnTo>
                                  <a:pt x="f3" y="f2"/>
                                </a:lnTo>
                              </a:path>
                            </a:pathLst>
                          </a:custGeom>
                          <a:noFill/>
                          <a:ln w="12701" cap="flat">
                            <a:solidFill>
                              <a:srgbClr val="0E4B66"/>
                            </a:solidFill>
                            <a:prstDash val="solid"/>
                            <a:miter/>
                          </a:ln>
                        </wps:spPr>
                        <wps:bodyPr lIns="0" tIns="0" rIns="0" bIns="0"/>
                      </wps:wsp>
                      <wps:wsp>
                        <wps:cNvPr id="5" name="Freeform: Shape 532341363"/>
                        <wps:cNvSpPr/>
                        <wps:spPr>
                          <a:xfrm>
                            <a:off x="4279126" y="2258101"/>
                            <a:ext cx="186052" cy="89446"/>
                          </a:xfrm>
                          <a:custGeom>
                            <a:avLst/>
                            <a:gdLst>
                              <a:gd name="f0" fmla="val w"/>
                              <a:gd name="f1" fmla="val h"/>
                              <a:gd name="f2" fmla="val 0"/>
                              <a:gd name="f3" fmla="val 190174"/>
                              <a:gd name="f4" fmla="val 91440"/>
                              <a:gd name="f5" fmla="val 45720"/>
                              <a:gd name="f6" fmla="*/ f0 1 190174"/>
                              <a:gd name="f7" fmla="*/ f1 1 91440"/>
                              <a:gd name="f8" fmla="+- f4 0 f2"/>
                              <a:gd name="f9" fmla="+- f3 0 f2"/>
                              <a:gd name="f10" fmla="*/ f9 1 190174"/>
                              <a:gd name="f11" fmla="*/ f8 1 91440"/>
                              <a:gd name="f12" fmla="*/ 0 1 f10"/>
                              <a:gd name="f13" fmla="*/ 190174 1 f10"/>
                              <a:gd name="f14" fmla="*/ 0 1 f11"/>
                              <a:gd name="f15" fmla="*/ 914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90174" h="91440">
                                <a:moveTo>
                                  <a:pt x="f2" y="f5"/>
                                </a:moveTo>
                                <a:lnTo>
                                  <a:pt x="f3" y="f5"/>
                                </a:lnTo>
                              </a:path>
                            </a:pathLst>
                          </a:custGeom>
                          <a:noFill/>
                          <a:ln w="12701" cap="flat">
                            <a:solidFill>
                              <a:srgbClr val="125675"/>
                            </a:solidFill>
                            <a:prstDash val="solid"/>
                            <a:miter/>
                          </a:ln>
                        </wps:spPr>
                        <wps:bodyPr lIns="0" tIns="0" rIns="0" bIns="0"/>
                      </wps:wsp>
                      <wps:wsp>
                        <wps:cNvPr id="6" name="Freeform: Shape 334886998"/>
                        <wps:cNvSpPr/>
                        <wps:spPr>
                          <a:xfrm>
                            <a:off x="930246" y="1447156"/>
                            <a:ext cx="2418633" cy="855668"/>
                          </a:xfrm>
                          <a:custGeom>
                            <a:avLst/>
                            <a:gdLst>
                              <a:gd name="f0" fmla="val w"/>
                              <a:gd name="f1" fmla="val h"/>
                              <a:gd name="f2" fmla="val 0"/>
                              <a:gd name="f3" fmla="val 2472267"/>
                              <a:gd name="f4" fmla="val 874701"/>
                              <a:gd name="f5" fmla="val 2377180"/>
                              <a:gd name="f6" fmla="*/ f0 1 2472267"/>
                              <a:gd name="f7" fmla="*/ f1 1 874701"/>
                              <a:gd name="f8" fmla="+- f4 0 f2"/>
                              <a:gd name="f9" fmla="+- f3 0 f2"/>
                              <a:gd name="f10" fmla="*/ f9 1 2472267"/>
                              <a:gd name="f11" fmla="*/ f8 1 874701"/>
                              <a:gd name="f12" fmla="*/ 0 1 f10"/>
                              <a:gd name="f13" fmla="*/ 2472267 1 f10"/>
                              <a:gd name="f14" fmla="*/ 0 1 f11"/>
                              <a:gd name="f15" fmla="*/ 874701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472267" h="874701">
                                <a:moveTo>
                                  <a:pt x="f2" y="f2"/>
                                </a:moveTo>
                                <a:lnTo>
                                  <a:pt x="f5" y="f2"/>
                                </a:lnTo>
                                <a:lnTo>
                                  <a:pt x="f5" y="f4"/>
                                </a:lnTo>
                                <a:lnTo>
                                  <a:pt x="f3" y="f4"/>
                                </a:lnTo>
                              </a:path>
                            </a:pathLst>
                          </a:custGeom>
                          <a:noFill/>
                          <a:ln w="12701" cap="flat">
                            <a:solidFill>
                              <a:srgbClr val="0E4B66"/>
                            </a:solidFill>
                            <a:prstDash val="solid"/>
                            <a:miter/>
                          </a:ln>
                        </wps:spPr>
                        <wps:bodyPr lIns="0" tIns="0" rIns="0" bIns="0"/>
                      </wps:wsp>
                      <wps:wsp>
                        <wps:cNvPr id="7" name="Freeform: Shape 339707267"/>
                        <wps:cNvSpPr/>
                        <wps:spPr>
                          <a:xfrm>
                            <a:off x="930246" y="1447156"/>
                            <a:ext cx="2418633" cy="455691"/>
                          </a:xfrm>
                          <a:custGeom>
                            <a:avLst/>
                            <a:gdLst>
                              <a:gd name="f0" fmla="val w"/>
                              <a:gd name="f1" fmla="val h"/>
                              <a:gd name="f2" fmla="val 0"/>
                              <a:gd name="f3" fmla="val 2472267"/>
                              <a:gd name="f4" fmla="val 465826"/>
                              <a:gd name="f5" fmla="val 2377180"/>
                              <a:gd name="f6" fmla="*/ f0 1 2472267"/>
                              <a:gd name="f7" fmla="*/ f1 1 465826"/>
                              <a:gd name="f8" fmla="+- f4 0 f2"/>
                              <a:gd name="f9" fmla="+- f3 0 f2"/>
                              <a:gd name="f10" fmla="*/ f9 1 2472267"/>
                              <a:gd name="f11" fmla="*/ f8 1 465826"/>
                              <a:gd name="f12" fmla="*/ 0 1 f10"/>
                              <a:gd name="f13" fmla="*/ 2472267 1 f10"/>
                              <a:gd name="f14" fmla="*/ 0 1 f11"/>
                              <a:gd name="f15" fmla="*/ 465826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472267" h="465826">
                                <a:moveTo>
                                  <a:pt x="f2" y="f2"/>
                                </a:moveTo>
                                <a:lnTo>
                                  <a:pt x="f5" y="f2"/>
                                </a:lnTo>
                                <a:lnTo>
                                  <a:pt x="f5" y="f4"/>
                                </a:lnTo>
                                <a:lnTo>
                                  <a:pt x="f3" y="f4"/>
                                </a:lnTo>
                              </a:path>
                            </a:pathLst>
                          </a:custGeom>
                          <a:noFill/>
                          <a:ln w="12701" cap="flat">
                            <a:solidFill>
                              <a:srgbClr val="0E4B66"/>
                            </a:solidFill>
                            <a:prstDash val="solid"/>
                            <a:miter/>
                          </a:ln>
                        </wps:spPr>
                        <wps:bodyPr lIns="0" tIns="0" rIns="0" bIns="0"/>
                      </wps:wsp>
                      <wps:wsp>
                        <wps:cNvPr id="8" name="Freeform: Shape 2054247644"/>
                        <wps:cNvSpPr/>
                        <wps:spPr>
                          <a:xfrm>
                            <a:off x="4279126" y="1466770"/>
                            <a:ext cx="186052" cy="199997"/>
                          </a:xfrm>
                          <a:custGeom>
                            <a:avLst/>
                            <a:gdLst>
                              <a:gd name="f0" fmla="val w"/>
                              <a:gd name="f1" fmla="val h"/>
                              <a:gd name="f2" fmla="val 0"/>
                              <a:gd name="f3" fmla="val 190174"/>
                              <a:gd name="f4" fmla="val 204437"/>
                              <a:gd name="f5" fmla="val 95087"/>
                              <a:gd name="f6" fmla="*/ f0 1 190174"/>
                              <a:gd name="f7" fmla="*/ f1 1 204437"/>
                              <a:gd name="f8" fmla="+- f4 0 f2"/>
                              <a:gd name="f9" fmla="+- f3 0 f2"/>
                              <a:gd name="f10" fmla="*/ f9 1 190174"/>
                              <a:gd name="f11" fmla="*/ f8 1 204437"/>
                              <a:gd name="f12" fmla="*/ 0 1 f10"/>
                              <a:gd name="f13" fmla="*/ 190174 1 f10"/>
                              <a:gd name="f14" fmla="*/ 0 1 f11"/>
                              <a:gd name="f15" fmla="*/ 204437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90174" h="204437">
                                <a:moveTo>
                                  <a:pt x="f2" y="f2"/>
                                </a:moveTo>
                                <a:lnTo>
                                  <a:pt x="f5" y="f2"/>
                                </a:lnTo>
                                <a:lnTo>
                                  <a:pt x="f5" y="f4"/>
                                </a:lnTo>
                                <a:lnTo>
                                  <a:pt x="f3" y="f4"/>
                                </a:lnTo>
                              </a:path>
                            </a:pathLst>
                          </a:custGeom>
                          <a:noFill/>
                          <a:ln w="12701" cap="flat">
                            <a:solidFill>
                              <a:srgbClr val="125675"/>
                            </a:solidFill>
                            <a:prstDash val="solid"/>
                            <a:miter/>
                          </a:ln>
                        </wps:spPr>
                        <wps:bodyPr lIns="0" tIns="0" rIns="0" bIns="0"/>
                      </wps:wsp>
                      <wps:wsp>
                        <wps:cNvPr id="9" name="Freeform: Shape 142755834"/>
                        <wps:cNvSpPr/>
                        <wps:spPr>
                          <a:xfrm>
                            <a:off x="4279126" y="1266782"/>
                            <a:ext cx="186052" cy="199997"/>
                          </a:xfrm>
                          <a:custGeom>
                            <a:avLst/>
                            <a:gdLst>
                              <a:gd name="f0" fmla="val w"/>
                              <a:gd name="f1" fmla="val h"/>
                              <a:gd name="f2" fmla="val 0"/>
                              <a:gd name="f3" fmla="val 190174"/>
                              <a:gd name="f4" fmla="val 204437"/>
                              <a:gd name="f5" fmla="val 95087"/>
                              <a:gd name="f6" fmla="*/ f0 1 190174"/>
                              <a:gd name="f7" fmla="*/ f1 1 204437"/>
                              <a:gd name="f8" fmla="+- f4 0 f2"/>
                              <a:gd name="f9" fmla="+- f3 0 f2"/>
                              <a:gd name="f10" fmla="*/ f9 1 190174"/>
                              <a:gd name="f11" fmla="*/ f8 1 204437"/>
                              <a:gd name="f12" fmla="*/ 0 1 f10"/>
                              <a:gd name="f13" fmla="*/ 190174 1 f10"/>
                              <a:gd name="f14" fmla="*/ 0 1 f11"/>
                              <a:gd name="f15" fmla="*/ 204437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90174" h="204437">
                                <a:moveTo>
                                  <a:pt x="f2" y="f4"/>
                                </a:moveTo>
                                <a:lnTo>
                                  <a:pt x="f5" y="f4"/>
                                </a:lnTo>
                                <a:lnTo>
                                  <a:pt x="f5" y="f2"/>
                                </a:lnTo>
                                <a:lnTo>
                                  <a:pt x="f3" y="f2"/>
                                </a:lnTo>
                              </a:path>
                            </a:pathLst>
                          </a:custGeom>
                          <a:noFill/>
                          <a:ln w="12701" cap="flat">
                            <a:solidFill>
                              <a:srgbClr val="125675"/>
                            </a:solidFill>
                            <a:prstDash val="solid"/>
                            <a:miter/>
                          </a:ln>
                        </wps:spPr>
                        <wps:bodyPr lIns="0" tIns="0" rIns="0" bIns="0"/>
                      </wps:wsp>
                      <wps:wsp>
                        <wps:cNvPr id="10" name="Freeform: Shape 1759855348"/>
                        <wps:cNvSpPr/>
                        <wps:spPr>
                          <a:xfrm>
                            <a:off x="930246" y="1402433"/>
                            <a:ext cx="2418633" cy="89446"/>
                          </a:xfrm>
                          <a:custGeom>
                            <a:avLst/>
                            <a:gdLst>
                              <a:gd name="f0" fmla="val w"/>
                              <a:gd name="f1" fmla="val h"/>
                              <a:gd name="f2" fmla="val 0"/>
                              <a:gd name="f3" fmla="val 2472267"/>
                              <a:gd name="f4" fmla="val 91440"/>
                              <a:gd name="f5" fmla="val 45720"/>
                              <a:gd name="f6" fmla="val 2377180"/>
                              <a:gd name="f7" fmla="val 65768"/>
                              <a:gd name="f8" fmla="*/ f0 1 2472267"/>
                              <a:gd name="f9" fmla="*/ f1 1 91440"/>
                              <a:gd name="f10" fmla="+- f4 0 f2"/>
                              <a:gd name="f11" fmla="+- f3 0 f2"/>
                              <a:gd name="f12" fmla="*/ f11 1 2472267"/>
                              <a:gd name="f13" fmla="*/ f10 1 91440"/>
                              <a:gd name="f14" fmla="*/ 0 1 f12"/>
                              <a:gd name="f15" fmla="*/ 2472267 1 f12"/>
                              <a:gd name="f16" fmla="*/ 0 1 f13"/>
                              <a:gd name="f17" fmla="*/ 91440 1 f13"/>
                              <a:gd name="f18" fmla="*/ f14 f8 1"/>
                              <a:gd name="f19" fmla="*/ f15 f8 1"/>
                              <a:gd name="f20" fmla="*/ f17 f9 1"/>
                              <a:gd name="f21" fmla="*/ f16 f9 1"/>
                            </a:gdLst>
                            <a:ahLst/>
                            <a:cxnLst>
                              <a:cxn ang="3cd4">
                                <a:pos x="hc" y="t"/>
                              </a:cxn>
                              <a:cxn ang="0">
                                <a:pos x="r" y="vc"/>
                              </a:cxn>
                              <a:cxn ang="cd4">
                                <a:pos x="hc" y="b"/>
                              </a:cxn>
                              <a:cxn ang="cd2">
                                <a:pos x="l" y="vc"/>
                              </a:cxn>
                            </a:cxnLst>
                            <a:rect l="f18" t="f21" r="f19" b="f20"/>
                            <a:pathLst>
                              <a:path w="2472267" h="91440">
                                <a:moveTo>
                                  <a:pt x="f2" y="f5"/>
                                </a:moveTo>
                                <a:lnTo>
                                  <a:pt x="f6" y="f5"/>
                                </a:lnTo>
                                <a:lnTo>
                                  <a:pt x="f6" y="f7"/>
                                </a:lnTo>
                                <a:lnTo>
                                  <a:pt x="f3" y="f7"/>
                                </a:lnTo>
                              </a:path>
                            </a:pathLst>
                          </a:custGeom>
                          <a:noFill/>
                          <a:ln w="12701" cap="flat">
                            <a:solidFill>
                              <a:srgbClr val="0E4B66"/>
                            </a:solidFill>
                            <a:prstDash val="solid"/>
                            <a:miter/>
                          </a:ln>
                        </wps:spPr>
                        <wps:bodyPr lIns="0" tIns="0" rIns="0" bIns="0"/>
                      </wps:wsp>
                      <wps:wsp>
                        <wps:cNvPr id="11" name="Freeform: Shape 892864834"/>
                        <wps:cNvSpPr/>
                        <wps:spPr>
                          <a:xfrm>
                            <a:off x="4279126" y="519891"/>
                            <a:ext cx="190670" cy="146916"/>
                          </a:xfrm>
                          <a:custGeom>
                            <a:avLst/>
                            <a:gdLst>
                              <a:gd name="f0" fmla="val w"/>
                              <a:gd name="f1" fmla="val h"/>
                              <a:gd name="f2" fmla="val 0"/>
                              <a:gd name="f3" fmla="val 194895"/>
                              <a:gd name="f4" fmla="val 150182"/>
                              <a:gd name="f5" fmla="val 99807"/>
                              <a:gd name="f6" fmla="*/ f0 1 194895"/>
                              <a:gd name="f7" fmla="*/ f1 1 150182"/>
                              <a:gd name="f8" fmla="+- f4 0 f2"/>
                              <a:gd name="f9" fmla="+- f3 0 f2"/>
                              <a:gd name="f10" fmla="*/ f9 1 194895"/>
                              <a:gd name="f11" fmla="*/ f8 1 150182"/>
                              <a:gd name="f12" fmla="*/ 0 1 f10"/>
                              <a:gd name="f13" fmla="*/ 194895 1 f10"/>
                              <a:gd name="f14" fmla="*/ 0 1 f11"/>
                              <a:gd name="f15" fmla="*/ 150182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94895" h="150182">
                                <a:moveTo>
                                  <a:pt x="f2" y="f4"/>
                                </a:moveTo>
                                <a:lnTo>
                                  <a:pt x="f5" y="f4"/>
                                </a:lnTo>
                                <a:lnTo>
                                  <a:pt x="f5" y="f2"/>
                                </a:lnTo>
                                <a:lnTo>
                                  <a:pt x="f3" y="f2"/>
                                </a:lnTo>
                              </a:path>
                            </a:pathLst>
                          </a:custGeom>
                          <a:noFill/>
                          <a:ln w="12701" cap="flat">
                            <a:solidFill>
                              <a:srgbClr val="125675"/>
                            </a:solidFill>
                            <a:prstDash val="solid"/>
                            <a:miter/>
                          </a:ln>
                        </wps:spPr>
                        <wps:bodyPr lIns="0" tIns="0" rIns="0" bIns="0"/>
                      </wps:wsp>
                      <wps:wsp>
                        <wps:cNvPr id="12" name="Freeform: Shape 322557896"/>
                        <wps:cNvSpPr/>
                        <wps:spPr>
                          <a:xfrm>
                            <a:off x="4279126" y="141860"/>
                            <a:ext cx="187086" cy="524957"/>
                          </a:xfrm>
                          <a:custGeom>
                            <a:avLst/>
                            <a:gdLst>
                              <a:gd name="f0" fmla="val w"/>
                              <a:gd name="f1" fmla="val h"/>
                              <a:gd name="f2" fmla="val 0"/>
                              <a:gd name="f3" fmla="val 191239"/>
                              <a:gd name="f4" fmla="val 536633"/>
                              <a:gd name="f5" fmla="val 96152"/>
                              <a:gd name="f6" fmla="*/ f0 1 191239"/>
                              <a:gd name="f7" fmla="*/ f1 1 536633"/>
                              <a:gd name="f8" fmla="+- f4 0 f2"/>
                              <a:gd name="f9" fmla="+- f3 0 f2"/>
                              <a:gd name="f10" fmla="*/ f9 1 191239"/>
                              <a:gd name="f11" fmla="*/ f8 1 536633"/>
                              <a:gd name="f12" fmla="*/ 0 1 f10"/>
                              <a:gd name="f13" fmla="*/ 191239 1 f10"/>
                              <a:gd name="f14" fmla="*/ 0 1 f11"/>
                              <a:gd name="f15" fmla="*/ 536633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91239" h="536633">
                                <a:moveTo>
                                  <a:pt x="f2" y="f4"/>
                                </a:moveTo>
                                <a:lnTo>
                                  <a:pt x="f5" y="f4"/>
                                </a:lnTo>
                                <a:lnTo>
                                  <a:pt x="f5" y="f2"/>
                                </a:lnTo>
                                <a:lnTo>
                                  <a:pt x="f3" y="f2"/>
                                </a:lnTo>
                              </a:path>
                            </a:pathLst>
                          </a:custGeom>
                          <a:noFill/>
                          <a:ln w="12701" cap="flat">
                            <a:solidFill>
                              <a:srgbClr val="125675"/>
                            </a:solidFill>
                            <a:prstDash val="solid"/>
                            <a:miter/>
                          </a:ln>
                        </wps:spPr>
                        <wps:bodyPr lIns="0" tIns="0" rIns="0" bIns="0"/>
                      </wps:wsp>
                      <wps:wsp>
                        <wps:cNvPr id="13" name="Freeform: Shape 1423372383"/>
                        <wps:cNvSpPr/>
                        <wps:spPr>
                          <a:xfrm>
                            <a:off x="930246" y="666817"/>
                            <a:ext cx="2418633" cy="780348"/>
                          </a:xfrm>
                          <a:custGeom>
                            <a:avLst/>
                            <a:gdLst>
                              <a:gd name="f0" fmla="val w"/>
                              <a:gd name="f1" fmla="val h"/>
                              <a:gd name="f2" fmla="val 0"/>
                              <a:gd name="f3" fmla="val 2472267"/>
                              <a:gd name="f4" fmla="val 797701"/>
                              <a:gd name="f5" fmla="val 2377180"/>
                              <a:gd name="f6" fmla="*/ f0 1 2472267"/>
                              <a:gd name="f7" fmla="*/ f1 1 797701"/>
                              <a:gd name="f8" fmla="+- f4 0 f2"/>
                              <a:gd name="f9" fmla="+- f3 0 f2"/>
                              <a:gd name="f10" fmla="*/ f9 1 2472267"/>
                              <a:gd name="f11" fmla="*/ f8 1 797701"/>
                              <a:gd name="f12" fmla="*/ 0 1 f10"/>
                              <a:gd name="f13" fmla="*/ 2472267 1 f10"/>
                              <a:gd name="f14" fmla="*/ 0 1 f11"/>
                              <a:gd name="f15" fmla="*/ 797701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472267" h="797701">
                                <a:moveTo>
                                  <a:pt x="f2" y="f4"/>
                                </a:moveTo>
                                <a:lnTo>
                                  <a:pt x="f5" y="f4"/>
                                </a:lnTo>
                                <a:lnTo>
                                  <a:pt x="f5" y="f2"/>
                                </a:lnTo>
                                <a:lnTo>
                                  <a:pt x="f3" y="f2"/>
                                </a:lnTo>
                              </a:path>
                            </a:pathLst>
                          </a:custGeom>
                          <a:noFill/>
                          <a:ln w="12701" cap="flat">
                            <a:solidFill>
                              <a:srgbClr val="0E4B66"/>
                            </a:solidFill>
                            <a:prstDash val="solid"/>
                            <a:miter/>
                          </a:ln>
                        </wps:spPr>
                        <wps:bodyPr lIns="0" tIns="0" rIns="0" bIns="0"/>
                      </wps:wsp>
                      <wps:wsp>
                        <wps:cNvPr id="14" name="Freeform: Shape 782660385"/>
                        <wps:cNvSpPr/>
                        <wps:spPr>
                          <a:xfrm>
                            <a:off x="0" y="1305305"/>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89" w14:textId="77777777" w:rsidR="0081341F" w:rsidRDefault="00697361">
                              <w:pPr>
                                <w:spacing w:after="80" w:line="216" w:lineRule="auto"/>
                                <w:jc w:val="center"/>
                              </w:pPr>
                              <w:r>
                                <w:rPr>
                                  <w:rFonts w:eastAsia="Times New Roman"/>
                                  <w:color w:val="FFFFFF"/>
                                  <w:sz w:val="20"/>
                                  <w:szCs w:val="20"/>
                                </w:rPr>
                                <w:t>Internet Of Things</w:t>
                              </w:r>
                            </w:p>
                          </w:txbxContent>
                        </wps:txbx>
                        <wps:bodyPr vert="horz" wrap="square" lIns="6345" tIns="6345" rIns="6345" bIns="6345" anchor="ctr" anchorCtr="1" compatLnSpc="0">
                          <a:noAutofit/>
                        </wps:bodyPr>
                      </wps:wsp>
                      <wps:wsp>
                        <wps:cNvPr id="15" name="Freeform: Shape 626676584"/>
                        <wps:cNvSpPr/>
                        <wps:spPr>
                          <a:xfrm>
                            <a:off x="3348880" y="449628"/>
                            <a:ext cx="930246" cy="434349"/>
                          </a:xfrm>
                          <a:custGeom>
                            <a:avLst/>
                            <a:gdLst>
                              <a:gd name="f0" fmla="val 10800000"/>
                              <a:gd name="f1" fmla="val 5400000"/>
                              <a:gd name="f2" fmla="val 180"/>
                              <a:gd name="f3" fmla="val w"/>
                              <a:gd name="f4" fmla="val h"/>
                              <a:gd name="f5" fmla="val 0"/>
                              <a:gd name="f6" fmla="val 950872"/>
                              <a:gd name="f7" fmla="val 444017"/>
                              <a:gd name="f8" fmla="+- 0 0 -90"/>
                              <a:gd name="f9" fmla="*/ f3 1 950872"/>
                              <a:gd name="f10" fmla="*/ f4 1 444017"/>
                              <a:gd name="f11" fmla="+- f7 0 f5"/>
                              <a:gd name="f12" fmla="+- f6 0 f5"/>
                              <a:gd name="f13" fmla="*/ f8 f0 1"/>
                              <a:gd name="f14" fmla="*/ f12 1 950872"/>
                              <a:gd name="f15" fmla="*/ f11 1 444017"/>
                              <a:gd name="f16" fmla="*/ 0 f12 1"/>
                              <a:gd name="f17" fmla="*/ 0 f11 1"/>
                              <a:gd name="f18" fmla="*/ 950872 f12 1"/>
                              <a:gd name="f19" fmla="*/ 444017 f11 1"/>
                              <a:gd name="f20" fmla="*/ f13 1 f2"/>
                              <a:gd name="f21" fmla="*/ f16 1 950872"/>
                              <a:gd name="f22" fmla="*/ f17 1 444017"/>
                              <a:gd name="f23" fmla="*/ f18 1 950872"/>
                              <a:gd name="f24" fmla="*/ f19 1 44401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444017">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8B" w14:textId="77777777" w:rsidR="0081341F" w:rsidRDefault="00697361">
                              <w:pPr>
                                <w:spacing w:after="80" w:line="216" w:lineRule="auto"/>
                                <w:jc w:val="center"/>
                              </w:pPr>
                              <w:r>
                                <w:rPr>
                                  <w:rFonts w:eastAsia="Times New Roman"/>
                                  <w:color w:val="FFFFFF"/>
                                  <w:sz w:val="20"/>
                                  <w:szCs w:val="20"/>
                                </w:rPr>
                                <w:t>Weather Monitoring Systems</w:t>
                              </w:r>
                            </w:p>
                          </w:txbxContent>
                        </wps:txbx>
                        <wps:bodyPr vert="horz" wrap="square" lIns="6345" tIns="6345" rIns="6345" bIns="6345" anchor="ctr" anchorCtr="1" compatLnSpc="0">
                          <a:noAutofit/>
                        </wps:bodyPr>
                      </wps:wsp>
                      <wps:wsp>
                        <wps:cNvPr id="16" name="Freeform: Shape 203138855"/>
                        <wps:cNvSpPr/>
                        <wps:spPr>
                          <a:xfrm>
                            <a:off x="4466213" y="0"/>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8D" w14:textId="77777777" w:rsidR="0081341F" w:rsidRDefault="00697361">
                              <w:pPr>
                                <w:spacing w:after="80" w:line="216" w:lineRule="auto"/>
                                <w:jc w:val="center"/>
                              </w:pPr>
                              <w:r>
                                <w:rPr>
                                  <w:rFonts w:eastAsia="Times New Roman"/>
                                  <w:color w:val="FFFFFF"/>
                                  <w:sz w:val="20"/>
                                  <w:szCs w:val="20"/>
                                </w:rPr>
                                <w:t>Accuracy</w:t>
                              </w:r>
                            </w:p>
                          </w:txbxContent>
                        </wps:txbx>
                        <wps:bodyPr vert="horz" wrap="square" lIns="6345" tIns="6345" rIns="6345" bIns="6345" anchor="ctr" anchorCtr="1" compatLnSpc="0">
                          <a:noAutofit/>
                        </wps:bodyPr>
                      </wps:wsp>
                      <wps:wsp>
                        <wps:cNvPr id="17" name="Freeform: Shape 1036584967"/>
                        <wps:cNvSpPr/>
                        <wps:spPr>
                          <a:xfrm>
                            <a:off x="4469797" y="378040"/>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8F" w14:textId="77777777" w:rsidR="0081341F" w:rsidRDefault="00697361">
                              <w:pPr>
                                <w:spacing w:after="80" w:line="216" w:lineRule="auto"/>
                                <w:jc w:val="center"/>
                              </w:pPr>
                              <w:r>
                                <w:rPr>
                                  <w:rFonts w:eastAsia="Times New Roman"/>
                                  <w:color w:val="FFFFFF"/>
                                  <w:sz w:val="20"/>
                                  <w:szCs w:val="20"/>
                                </w:rPr>
                                <w:t>Data Collection</w:t>
                              </w:r>
                            </w:p>
                          </w:txbxContent>
                        </wps:txbx>
                        <wps:bodyPr vert="horz" wrap="square" lIns="6345" tIns="6345" rIns="6345" bIns="6345" anchor="ctr" anchorCtr="1" compatLnSpc="0">
                          <a:noAutofit/>
                        </wps:bodyPr>
                      </wps:wsp>
                      <wps:wsp>
                        <wps:cNvPr id="18" name="Freeform: Shape 387930956"/>
                        <wps:cNvSpPr/>
                        <wps:spPr>
                          <a:xfrm>
                            <a:off x="3348880" y="1288819"/>
                            <a:ext cx="930246" cy="355902"/>
                          </a:xfrm>
                          <a:custGeom>
                            <a:avLst/>
                            <a:gdLst>
                              <a:gd name="f0" fmla="val 10800000"/>
                              <a:gd name="f1" fmla="val 5400000"/>
                              <a:gd name="f2" fmla="val 180"/>
                              <a:gd name="f3" fmla="val w"/>
                              <a:gd name="f4" fmla="val h"/>
                              <a:gd name="f5" fmla="val 0"/>
                              <a:gd name="f6" fmla="val 950872"/>
                              <a:gd name="f7" fmla="val 363822"/>
                              <a:gd name="f8" fmla="+- 0 0 -90"/>
                              <a:gd name="f9" fmla="*/ f3 1 950872"/>
                              <a:gd name="f10" fmla="*/ f4 1 363822"/>
                              <a:gd name="f11" fmla="+- f7 0 f5"/>
                              <a:gd name="f12" fmla="+- f6 0 f5"/>
                              <a:gd name="f13" fmla="*/ f8 f0 1"/>
                              <a:gd name="f14" fmla="*/ f12 1 950872"/>
                              <a:gd name="f15" fmla="*/ f11 1 363822"/>
                              <a:gd name="f16" fmla="*/ 0 f12 1"/>
                              <a:gd name="f17" fmla="*/ 0 f11 1"/>
                              <a:gd name="f18" fmla="*/ 950872 f12 1"/>
                              <a:gd name="f19" fmla="*/ 363822 f11 1"/>
                              <a:gd name="f20" fmla="*/ f13 1 f2"/>
                              <a:gd name="f21" fmla="*/ f16 1 950872"/>
                              <a:gd name="f22" fmla="*/ f17 1 363822"/>
                              <a:gd name="f23" fmla="*/ f18 1 950872"/>
                              <a:gd name="f24" fmla="*/ f19 1 363822"/>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363822">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91" w14:textId="77777777" w:rsidR="0081341F" w:rsidRDefault="00697361">
                              <w:pPr>
                                <w:spacing w:after="80" w:line="216" w:lineRule="auto"/>
                                <w:jc w:val="center"/>
                              </w:pPr>
                              <w:r>
                                <w:rPr>
                                  <w:rFonts w:eastAsia="Times New Roman"/>
                                  <w:color w:val="FFFFFF"/>
                                  <w:sz w:val="20"/>
                                  <w:szCs w:val="20"/>
                                </w:rPr>
                                <w:t xml:space="preserve">Early Weather Warning Systems </w:t>
                              </w:r>
                            </w:p>
                          </w:txbxContent>
                        </wps:txbx>
                        <wps:bodyPr vert="horz" wrap="square" lIns="6345" tIns="6345" rIns="6345" bIns="6345" anchor="ctr" anchorCtr="1" compatLnSpc="0">
                          <a:noAutofit/>
                        </wps:bodyPr>
                      </wps:wsp>
                      <wps:wsp>
                        <wps:cNvPr id="19" name="Freeform: Shape 2113166645"/>
                        <wps:cNvSpPr/>
                        <wps:spPr>
                          <a:xfrm>
                            <a:off x="4465179" y="1124931"/>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93" w14:textId="77777777" w:rsidR="0081341F" w:rsidRDefault="00697361">
                              <w:pPr>
                                <w:spacing w:after="80" w:line="216" w:lineRule="auto"/>
                                <w:jc w:val="center"/>
                              </w:pPr>
                              <w:r>
                                <w:rPr>
                                  <w:rFonts w:eastAsia="Times New Roman"/>
                                  <w:color w:val="FFFFFF"/>
                                  <w:sz w:val="20"/>
                                  <w:szCs w:val="20"/>
                                </w:rPr>
                                <w:t>Speed &amp; Accuracy</w:t>
                              </w:r>
                            </w:p>
                          </w:txbxContent>
                        </wps:txbx>
                        <wps:bodyPr vert="horz" wrap="square" lIns="6345" tIns="6345" rIns="6345" bIns="6345" anchor="ctr" anchorCtr="1" compatLnSpc="0">
                          <a:noAutofit/>
                        </wps:bodyPr>
                      </wps:wsp>
                      <wps:wsp>
                        <wps:cNvPr id="20" name="Freeform: Shape 179612710"/>
                        <wps:cNvSpPr/>
                        <wps:spPr>
                          <a:xfrm>
                            <a:off x="4465179" y="1524908"/>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95" w14:textId="77777777" w:rsidR="0081341F" w:rsidRDefault="00697361">
                              <w:pPr>
                                <w:spacing w:after="80" w:line="216" w:lineRule="auto"/>
                                <w:jc w:val="center"/>
                              </w:pPr>
                              <w:r>
                                <w:rPr>
                                  <w:rFonts w:eastAsia="Times New Roman"/>
                                  <w:color w:val="FFFFFF"/>
                                  <w:sz w:val="20"/>
                                  <w:szCs w:val="20"/>
                                </w:rPr>
                                <w:t>Data Collection</w:t>
                              </w:r>
                            </w:p>
                          </w:txbxContent>
                        </wps:txbx>
                        <wps:bodyPr vert="horz" wrap="square" lIns="6345" tIns="6345" rIns="6345" bIns="6345" anchor="ctr" anchorCtr="1" compatLnSpc="0">
                          <a:noAutofit/>
                        </wps:bodyPr>
                      </wps:wsp>
                      <wps:wsp>
                        <wps:cNvPr id="21" name="Freeform: Shape 1031716746"/>
                        <wps:cNvSpPr/>
                        <wps:spPr>
                          <a:xfrm>
                            <a:off x="3348880" y="1760988"/>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97" w14:textId="77777777" w:rsidR="0081341F" w:rsidRDefault="00697361">
                              <w:pPr>
                                <w:spacing w:after="80" w:line="216" w:lineRule="auto"/>
                                <w:jc w:val="center"/>
                              </w:pPr>
                              <w:r>
                                <w:rPr>
                                  <w:rFonts w:eastAsia="Times New Roman"/>
                                  <w:color w:val="FFFFFF"/>
                                  <w:sz w:val="20"/>
                                  <w:szCs w:val="20"/>
                                </w:rPr>
                                <w:t>Scalability</w:t>
                              </w:r>
                            </w:p>
                          </w:txbxContent>
                        </wps:txbx>
                        <wps:bodyPr vert="horz" wrap="square" lIns="6345" tIns="6345" rIns="6345" bIns="6345" anchor="ctr" anchorCtr="1" compatLnSpc="0">
                          <a:noAutofit/>
                        </wps:bodyPr>
                      </wps:wsp>
                      <wps:wsp>
                        <wps:cNvPr id="22" name="Freeform: Shape 726191686"/>
                        <wps:cNvSpPr/>
                        <wps:spPr>
                          <a:xfrm>
                            <a:off x="3348880" y="2160974"/>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99" w14:textId="77777777" w:rsidR="0081341F" w:rsidRDefault="00697361">
                              <w:pPr>
                                <w:spacing w:after="80" w:line="216" w:lineRule="auto"/>
                                <w:jc w:val="center"/>
                              </w:pPr>
                              <w:r>
                                <w:rPr>
                                  <w:rFonts w:eastAsia="Times New Roman"/>
                                  <w:color w:val="FFFFFF"/>
                                  <w:sz w:val="20"/>
                                  <w:szCs w:val="20"/>
                                </w:rPr>
                                <w:t xml:space="preserve">Agricultural </w:t>
                              </w:r>
                              <w:proofErr w:type="spellStart"/>
                              <w:r>
                                <w:rPr>
                                  <w:rFonts w:eastAsia="Times New Roman"/>
                                  <w:color w:val="FFFFFF"/>
                                  <w:sz w:val="20"/>
                                  <w:szCs w:val="20"/>
                                </w:rPr>
                                <w:t>Contribiution</w:t>
                              </w:r>
                              <w:proofErr w:type="spellEnd"/>
                            </w:p>
                          </w:txbxContent>
                        </wps:txbx>
                        <wps:bodyPr vert="horz" wrap="square" lIns="6345" tIns="6345" rIns="6345" bIns="6345" anchor="ctr" anchorCtr="1" compatLnSpc="0">
                          <a:noAutofit/>
                        </wps:bodyPr>
                      </wps:wsp>
                      <wps:wsp>
                        <wps:cNvPr id="23" name="Freeform: Shape 1794905663"/>
                        <wps:cNvSpPr/>
                        <wps:spPr>
                          <a:xfrm>
                            <a:off x="4465179" y="2160974"/>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9B" w14:textId="77777777" w:rsidR="0081341F" w:rsidRDefault="00697361">
                              <w:pPr>
                                <w:spacing w:after="80" w:line="216" w:lineRule="auto"/>
                                <w:jc w:val="center"/>
                              </w:pPr>
                              <w:proofErr w:type="spellStart"/>
                              <w:r>
                                <w:rPr>
                                  <w:rFonts w:eastAsia="Times New Roman"/>
                                  <w:color w:val="FFFFFF"/>
                                  <w:sz w:val="20"/>
                                  <w:szCs w:val="20"/>
                                </w:rPr>
                                <w:t>Benfits</w:t>
                              </w:r>
                              <w:proofErr w:type="spellEnd"/>
                              <w:r>
                                <w:rPr>
                                  <w:rFonts w:eastAsia="Times New Roman"/>
                                  <w:color w:val="FFFFFF"/>
                                  <w:sz w:val="20"/>
                                  <w:szCs w:val="20"/>
                                </w:rPr>
                                <w:t xml:space="preserve"> to Crop Output</w:t>
                              </w:r>
                            </w:p>
                          </w:txbxContent>
                        </wps:txbx>
                        <wps:bodyPr vert="horz" wrap="square" lIns="6345" tIns="6345" rIns="6345" bIns="6345" anchor="ctr" anchorCtr="1" compatLnSpc="0">
                          <a:noAutofit/>
                        </wps:bodyPr>
                      </wps:wsp>
                      <wps:wsp>
                        <wps:cNvPr id="24" name="Freeform: Shape 545778108"/>
                        <wps:cNvSpPr/>
                        <wps:spPr>
                          <a:xfrm>
                            <a:off x="1116299" y="772466"/>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9D" w14:textId="77777777" w:rsidR="0081341F" w:rsidRDefault="00697361">
                              <w:pPr>
                                <w:spacing w:after="80" w:line="216" w:lineRule="auto"/>
                                <w:jc w:val="center"/>
                              </w:pPr>
                              <w:r>
                                <w:rPr>
                                  <w:rFonts w:eastAsia="Times New Roman"/>
                                  <w:color w:val="FFFFFF"/>
                                  <w:sz w:val="20"/>
                                  <w:szCs w:val="20"/>
                                </w:rPr>
                                <w:t xml:space="preserve">Capacity to be </w:t>
                              </w:r>
                              <w:r>
                                <w:rPr>
                                  <w:rFonts w:eastAsia="Times New Roman"/>
                                  <w:color w:val="FFFFFF"/>
                                  <w:sz w:val="20"/>
                                  <w:szCs w:val="20"/>
                                </w:rPr>
                                <w:t>Implemented</w:t>
                              </w:r>
                            </w:p>
                          </w:txbxContent>
                        </wps:txbx>
                        <wps:bodyPr vert="horz" wrap="square" lIns="6345" tIns="6345" rIns="6345" bIns="6345" anchor="ctr" anchorCtr="1" compatLnSpc="0">
                          <a:noAutofit/>
                        </wps:bodyPr>
                      </wps:wsp>
                      <wps:wsp>
                        <wps:cNvPr id="25" name="Freeform: Shape 785828132"/>
                        <wps:cNvSpPr/>
                        <wps:spPr>
                          <a:xfrm>
                            <a:off x="2251234" y="1075645"/>
                            <a:ext cx="930246" cy="283710"/>
                          </a:xfrm>
                          <a:custGeom>
                            <a:avLst/>
                            <a:gdLst>
                              <a:gd name="f0" fmla="val 10800000"/>
                              <a:gd name="f1" fmla="val 5400000"/>
                              <a:gd name="f2" fmla="val 180"/>
                              <a:gd name="f3" fmla="val w"/>
                              <a:gd name="f4" fmla="val h"/>
                              <a:gd name="f5" fmla="val 0"/>
                              <a:gd name="f6" fmla="val 950872"/>
                              <a:gd name="f7" fmla="val 290016"/>
                              <a:gd name="f8" fmla="+- 0 0 -90"/>
                              <a:gd name="f9" fmla="*/ f3 1 950872"/>
                              <a:gd name="f10" fmla="*/ f4 1 290016"/>
                              <a:gd name="f11" fmla="+- f7 0 f5"/>
                              <a:gd name="f12" fmla="+- f6 0 f5"/>
                              <a:gd name="f13" fmla="*/ f8 f0 1"/>
                              <a:gd name="f14" fmla="*/ f12 1 950872"/>
                              <a:gd name="f15" fmla="*/ f11 1 290016"/>
                              <a:gd name="f16" fmla="*/ 0 f12 1"/>
                              <a:gd name="f17" fmla="*/ 0 f11 1"/>
                              <a:gd name="f18" fmla="*/ 950872 f12 1"/>
                              <a:gd name="f19" fmla="*/ 290016 f11 1"/>
                              <a:gd name="f20" fmla="*/ f13 1 f2"/>
                              <a:gd name="f21" fmla="*/ f16 1 950872"/>
                              <a:gd name="f22" fmla="*/ f17 1 290016"/>
                              <a:gd name="f23" fmla="*/ f18 1 950872"/>
                              <a:gd name="f24" fmla="*/ f19 1 290016"/>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290016">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9F" w14:textId="77777777" w:rsidR="0081341F" w:rsidRDefault="00697361">
                              <w:pPr>
                                <w:spacing w:after="80" w:line="216" w:lineRule="auto"/>
                                <w:jc w:val="center"/>
                              </w:pPr>
                              <w:r>
                                <w:rPr>
                                  <w:rFonts w:eastAsia="Times New Roman"/>
                                  <w:color w:val="FFFFFF"/>
                                  <w:sz w:val="20"/>
                                  <w:szCs w:val="20"/>
                                </w:rPr>
                                <w:t>Access to Internet</w:t>
                              </w:r>
                            </w:p>
                          </w:txbxContent>
                        </wps:txbx>
                        <wps:bodyPr vert="horz" wrap="square" lIns="6345" tIns="6345" rIns="6345" bIns="6345" anchor="ctr" anchorCtr="1" compatLnSpc="0">
                          <a:noAutofit/>
                        </wps:bodyPr>
                      </wps:wsp>
                      <wps:wsp>
                        <wps:cNvPr id="26" name="Freeform: Shape 916351168"/>
                        <wps:cNvSpPr/>
                        <wps:spPr>
                          <a:xfrm>
                            <a:off x="2251225" y="254998"/>
                            <a:ext cx="930246" cy="416564"/>
                          </a:xfrm>
                          <a:custGeom>
                            <a:avLst/>
                            <a:gdLst>
                              <a:gd name="f0" fmla="val 10800000"/>
                              <a:gd name="f1" fmla="val 5400000"/>
                              <a:gd name="f2" fmla="val 180"/>
                              <a:gd name="f3" fmla="val w"/>
                              <a:gd name="f4" fmla="val h"/>
                              <a:gd name="f5" fmla="val 0"/>
                              <a:gd name="f6" fmla="val 950872"/>
                              <a:gd name="f7" fmla="val 425827"/>
                              <a:gd name="f8" fmla="+- 0 0 -90"/>
                              <a:gd name="f9" fmla="*/ f3 1 950872"/>
                              <a:gd name="f10" fmla="*/ f4 1 425827"/>
                              <a:gd name="f11" fmla="+- f7 0 f5"/>
                              <a:gd name="f12" fmla="+- f6 0 f5"/>
                              <a:gd name="f13" fmla="*/ f8 f0 1"/>
                              <a:gd name="f14" fmla="*/ f12 1 950872"/>
                              <a:gd name="f15" fmla="*/ f11 1 425827"/>
                              <a:gd name="f16" fmla="*/ 0 f12 1"/>
                              <a:gd name="f17" fmla="*/ 0 f11 1"/>
                              <a:gd name="f18" fmla="*/ 950872 f12 1"/>
                              <a:gd name="f19" fmla="*/ 425827 f11 1"/>
                              <a:gd name="f20" fmla="*/ f13 1 f2"/>
                              <a:gd name="f21" fmla="*/ f16 1 950872"/>
                              <a:gd name="f22" fmla="*/ f17 1 425827"/>
                              <a:gd name="f23" fmla="*/ f18 1 950872"/>
                              <a:gd name="f24" fmla="*/ f19 1 425827"/>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50872" h="425827">
                                <a:moveTo>
                                  <a:pt x="f5" y="f5"/>
                                </a:moveTo>
                                <a:lnTo>
                                  <a:pt x="f6" y="f5"/>
                                </a:lnTo>
                                <a:lnTo>
                                  <a:pt x="f6" y="f7"/>
                                </a:lnTo>
                                <a:lnTo>
                                  <a:pt x="f5" y="f7"/>
                                </a:lnTo>
                                <a:lnTo>
                                  <a:pt x="f5" y="f5"/>
                                </a:lnTo>
                                <a:close/>
                              </a:path>
                            </a:pathLst>
                          </a:custGeom>
                          <a:solidFill>
                            <a:srgbClr val="156082"/>
                          </a:solidFill>
                          <a:ln w="12701" cap="flat">
                            <a:solidFill>
                              <a:srgbClr val="FFFFFF"/>
                            </a:solidFill>
                            <a:prstDash val="solid"/>
                            <a:miter/>
                          </a:ln>
                        </wps:spPr>
                        <wps:txbx>
                          <w:txbxContent>
                            <w:p w14:paraId="620A7BA1" w14:textId="77777777" w:rsidR="0081341F" w:rsidRDefault="00697361">
                              <w:pPr>
                                <w:spacing w:after="80" w:line="216" w:lineRule="auto"/>
                                <w:jc w:val="center"/>
                              </w:pPr>
                              <w:r>
                                <w:rPr>
                                  <w:rFonts w:eastAsia="Times New Roman"/>
                                  <w:color w:val="FFFFFF"/>
                                  <w:sz w:val="20"/>
                                  <w:szCs w:val="20"/>
                                </w:rPr>
                                <w:t>Access to Cloud Database</w:t>
                              </w:r>
                            </w:p>
                          </w:txbxContent>
                        </wps:txbx>
                        <wps:bodyPr vert="horz" wrap="square" lIns="6345" tIns="6345" rIns="6345" bIns="6345" anchor="ctr" anchorCtr="1" compatLnSpc="0">
                          <a:noAutofit/>
                        </wps:bodyPr>
                      </wps:wsp>
                    </wpg:wgp>
                  </a:graphicData>
                </a:graphic>
              </wp:inline>
            </w:drawing>
          </mc:Choice>
          <mc:Fallback>
            <w:pict>
              <v:group w14:anchorId="620A7B85" id="Diagram 3" o:spid="_x0000_s1026" style="width:425.2pt;height:192.5pt;mso-position-horizontal-relative:char;mso-position-vertical-relative:line" coordsize="54000,2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">
                <v:shape id="Freeform: Shape 1447621939" o:spid="_x0000_s1027" style="position:absolute;left:20465;top:6715;width:6698;height:2428;visibility:visible;mso-wrap-style:square;v-text-anchor:top" coordsize="684656,24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" path="m,248167r684656,l684656,e" filled="f" strokecolor="#125675" strokeweight=".35281mm">
                  <v:stroke joinstyle="miter"/>
                  <v:path arrowok="t" o:connecttype="custom" o:connectlocs="334904,0;669807,121382;334904,242764;0,121382" o:connectangles="270,0,90,180" textboxrect="0,0,684656,248167"/>
                </v:shape>
                <v:shape id="Freeform: Shape 1639838817" o:spid="_x0000_s1028" style="position:absolute;left:20465;top:9143;width:6698;height:1613;visibility:visible;mso-wrap-style:square;v-text-anchor:top" coordsize="684666,164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" path="m,l684666,r,164903e" filled="f" strokecolor="#125675" strokeweight=".35281mm">
                  <v:stroke joinstyle="miter"/>
                  <v:path arrowok="t" o:connecttype="custom" o:connectlocs="334908,0;669816,80659;334908,161318;0,80659" o:connectangles="270,0,90,180" textboxrect="0,0,684666,164903"/>
                </v:shape>
                <v:shape id="Freeform: Shape 430611586" o:spid="_x0000_s1029" style="position:absolute;left:9302;top:10561;width:6512;height:3910;visibility:visible;mso-wrap-style:square;v-text-anchor:top" coordsize="665610,39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" path="m,399678r665610,l665610,e" filled="f" strokecolor="#0e4b66" strokeweight=".35281mm">
                  <v:stroke joinstyle="miter"/>
                  <v:path arrowok="t" o:connecttype="custom" o:connectlocs="325586,0;651171,195490;325586,390979;0,195490" o:connectangles="270,0,90,180" textboxrect="0,0,665610,399678"/>
                </v:shape>
                <v:shape id="Freeform: Shape 532341363" o:spid="_x0000_s1030" style="position:absolute;left:42791;top:22581;width:1860;height:894;visibility:visible;mso-wrap-style:square;v-text-anchor:top" coordsize="190174,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" path="m,45720r190174,e" filled="f" strokecolor="#125675" strokeweight=".35281mm">
                  <v:stroke joinstyle="miter"/>
                  <v:path arrowok="t" o:connecttype="custom" o:connectlocs="93026,0;186052,44723;93026,89446;0,44723" o:connectangles="270,0,90,180" textboxrect="0,0,190174,91440"/>
                </v:shape>
                <v:shape id="Freeform: Shape 334886998" o:spid="_x0000_s1031" style="position:absolute;left:9302;top:14471;width:24186;height:8557;visibility:visible;mso-wrap-style:square;v-text-anchor:top" coordsize="2472267,87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" path="m,l2377180,r,874701l2472267,874701e" filled="f" strokecolor="#0e4b66" strokeweight=".35281mm">
                  <v:stroke joinstyle="miter"/>
                  <v:path arrowok="t" o:connecttype="custom" o:connectlocs="1209317,0;2418633,427834;1209317,855668;0,427834" o:connectangles="270,0,90,180" textboxrect="0,0,2472267,874701"/>
                </v:shape>
                <v:shape id="Freeform: Shape 339707267" o:spid="_x0000_s1032" style="position:absolute;left:9302;top:14471;width:24186;height:4557;visibility:visible;mso-wrap-style:square;v-text-anchor:top" coordsize="2472267,465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" path="m,l2377180,r,465826l2472267,465826e" filled="f" strokecolor="#0e4b66" strokeweight=".35281mm">
                  <v:stroke joinstyle="miter"/>
                  <v:path arrowok="t" o:connecttype="custom" o:connectlocs="1209317,0;2418633,227846;1209317,455691;0,227846" o:connectangles="270,0,90,180" textboxrect="0,0,2472267,465826"/>
                </v:shape>
                <v:shape id="Freeform: Shape 2054247644" o:spid="_x0000_s1033" style="position:absolute;left:42791;top:14667;width:1860;height:2000;visibility:visible;mso-wrap-style:square;v-text-anchor:top" coordsize="190174,20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" path="m,l95087,r,204437l190174,204437e" filled="f" strokecolor="#125675" strokeweight=".35281mm">
                  <v:stroke joinstyle="miter"/>
                  <v:path arrowok="t" o:connecttype="custom" o:connectlocs="93026,0;186052,99999;93026,199997;0,99999" o:connectangles="270,0,90,180" textboxrect="0,0,190174,204437"/>
                </v:shape>
                <v:shape id="Freeform: Shape 142755834" o:spid="_x0000_s1034" style="position:absolute;left:42791;top:12667;width:1860;height:2000;visibility:visible;mso-wrap-style:square;v-text-anchor:top" coordsize="190174,20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" path="m,204437r95087,l95087,r95087,e" filled="f" strokecolor="#125675" strokeweight=".35281mm">
                  <v:stroke joinstyle="miter"/>
                  <v:path arrowok="t" o:connecttype="custom" o:connectlocs="93026,0;186052,99999;93026,199997;0,99999" o:connectangles="270,0,90,180" textboxrect="0,0,190174,204437"/>
                </v:shape>
                <v:shape id="Freeform: Shape 1759855348" o:spid="_x0000_s1035" style="position:absolute;left:9302;top:14024;width:24186;height:894;visibility:visible;mso-wrap-style:square;v-text-anchor:top" coordsize="2472267,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" path="m,45720r2377180,l2377180,65768r95087,e" filled="f" strokecolor="#0e4b66" strokeweight=".35281mm">
                  <v:stroke joinstyle="miter"/>
                  <v:path arrowok="t" o:connecttype="custom" o:connectlocs="1209317,0;2418633,44723;1209317,89446;0,44723" o:connectangles="270,0,90,180" textboxrect="0,0,2472267,91440"/>
                </v:shape>
                <v:shape id="Freeform: Shape 892864834" o:spid="_x0000_s1036" style="position:absolute;left:42791;top:5198;width:1906;height:1470;visibility:visible;mso-wrap-style:square;v-text-anchor:top" coordsize="194895,15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" path="m,150182r99807,l99807,r95088,e" filled="f" strokecolor="#125675" strokeweight=".35281mm">
                  <v:stroke joinstyle="miter"/>
                  <v:path arrowok="t" o:connecttype="custom" o:connectlocs="95335,0;190670,73458;95335,146916;0,73458" o:connectangles="270,0,90,180" textboxrect="0,0,194895,150182"/>
                </v:shape>
                <v:shape id="Freeform: Shape 322557896" o:spid="_x0000_s1037" style="position:absolute;left:42791;top:1418;width:1871;height:5250;visibility:visible;mso-wrap-style:square;v-text-anchor:top" coordsize="191239,536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" path="m,536633r96152,l96152,r95087,e" filled="f" strokecolor="#125675" strokeweight=".35281mm">
                  <v:stroke joinstyle="miter"/>
                  <v:path arrowok="t" o:connecttype="custom" o:connectlocs="93543,0;187086,262479;93543,524957;0,262479" o:connectangles="270,0,90,180" textboxrect="0,0,191239,536633"/>
                </v:shape>
                <v:shape id="Freeform: Shape 1423372383" o:spid="_x0000_s1038" style="position:absolute;left:9302;top:6668;width:24186;height:7803;visibility:visible;mso-wrap-style:square;v-text-anchor:top" coordsize="2472267,79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" path="m,797701r2377180,l2377180,r95087,e" filled="f" strokecolor="#0e4b66" strokeweight=".35281mm">
                  <v:stroke joinstyle="miter"/>
                  <v:path arrowok="t" o:connecttype="custom" o:connectlocs="1209317,0;2418633,390174;1209317,780348;0,390174" o:connectangles="270,0,90,180" textboxrect="0,0,2472267,797701"/>
                </v:shape>
                <v:shape id="Freeform: Shape 782660385" o:spid="_x0000_s1039" style="position:absolute;top:13053;width:9302;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89" w14:textId="77777777" w:rsidR="0081341F" w:rsidRDefault="00697361">
                        <w:pPr>
                          <w:spacing w:after="80" w:line="216" w:lineRule="auto"/>
                          <w:jc w:val="center"/>
                        </w:pPr>
                        <w:r>
                          <w:rPr>
                            <w:rFonts w:eastAsia="Times New Roman"/>
                            <w:color w:val="FFFFFF"/>
                            <w:sz w:val="20"/>
                            <w:szCs w:val="20"/>
                          </w:rPr>
                          <w:t>Internet Of Things</w:t>
                        </w:r>
                      </w:p>
                    </w:txbxContent>
                  </v:textbox>
                </v:shape>
                <v:shape id="Freeform: Shape 626676584" o:spid="_x0000_s1040" style="position:absolute;left:33488;top:4496;width:9303;height:4343;visibility:visible;mso-wrap-style:square;v-text-anchor:middle-center" coordsize="950872,4440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" adj="-11796480,,5400" path="m,l950872,r,444017l,444017,,xe" fillcolor="#156082" strokecolor="white" strokeweight=".35281mm">
                  <v:stroke joinstyle="miter"/>
                  <v:formulas/>
                  <v:path arrowok="t" o:connecttype="custom" o:connectlocs="465123,0;930246,217175;465123,434349;0,217175;0,0;930246,0;930246,434349;0,434349;0,0" o:connectangles="270,0,90,180,0,0,0,0,0" textboxrect="0,0,950872,444017"/>
                  <v:textbox inset=".17625mm,.17625mm,.17625mm,.17625mm">
                    <w:txbxContent>
                      <w:p w14:paraId="620A7B8B" w14:textId="77777777" w:rsidR="0081341F" w:rsidRDefault="00697361">
                        <w:pPr>
                          <w:spacing w:after="80" w:line="216" w:lineRule="auto"/>
                          <w:jc w:val="center"/>
                        </w:pPr>
                        <w:r>
                          <w:rPr>
                            <w:rFonts w:eastAsia="Times New Roman"/>
                            <w:color w:val="FFFFFF"/>
                            <w:sz w:val="20"/>
                            <w:szCs w:val="20"/>
                          </w:rPr>
                          <w:t>Weather Monitoring Systems</w:t>
                        </w:r>
                      </w:p>
                    </w:txbxContent>
                  </v:textbox>
                </v:shape>
                <v:shape id="Freeform: Shape 203138855" o:spid="_x0000_s1041" style="position:absolute;left:44662;width:9302;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8D" w14:textId="77777777" w:rsidR="0081341F" w:rsidRDefault="00697361">
                        <w:pPr>
                          <w:spacing w:after="80" w:line="216" w:lineRule="auto"/>
                          <w:jc w:val="center"/>
                        </w:pPr>
                        <w:r>
                          <w:rPr>
                            <w:rFonts w:eastAsia="Times New Roman"/>
                            <w:color w:val="FFFFFF"/>
                            <w:sz w:val="20"/>
                            <w:szCs w:val="20"/>
                          </w:rPr>
                          <w:t>Accuracy</w:t>
                        </w:r>
                      </w:p>
                    </w:txbxContent>
                  </v:textbox>
                </v:shape>
                <v:shape id="Freeform: Shape 1036584967" o:spid="_x0000_s1042" style="position:absolute;left:44697;top:3780;width:9303;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8F" w14:textId="77777777" w:rsidR="0081341F" w:rsidRDefault="00697361">
                        <w:pPr>
                          <w:spacing w:after="80" w:line="216" w:lineRule="auto"/>
                          <w:jc w:val="center"/>
                        </w:pPr>
                        <w:r>
                          <w:rPr>
                            <w:rFonts w:eastAsia="Times New Roman"/>
                            <w:color w:val="FFFFFF"/>
                            <w:sz w:val="20"/>
                            <w:szCs w:val="20"/>
                          </w:rPr>
                          <w:t>Data Collection</w:t>
                        </w:r>
                      </w:p>
                    </w:txbxContent>
                  </v:textbox>
                </v:shape>
                <v:shape id="Freeform: Shape 387930956" o:spid="_x0000_s1043" style="position:absolute;left:33488;top:12888;width:9303;height:3559;visibility:visible;mso-wrap-style:square;v-text-anchor:middle-center" coordsize="950872,3638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" adj="-11796480,,5400" path="m,l950872,r,363822l,363822,,xe" fillcolor="#156082" strokecolor="white" strokeweight=".35281mm">
                  <v:stroke joinstyle="miter"/>
                  <v:formulas/>
                  <v:path arrowok="t" o:connecttype="custom" o:connectlocs="465123,0;930246,177951;465123,355902;0,177951;0,0;930246,0;930246,355902;0,355902;0,0" o:connectangles="270,0,90,180,0,0,0,0,0" textboxrect="0,0,950872,363822"/>
                  <v:textbox inset=".17625mm,.17625mm,.17625mm,.17625mm">
                    <w:txbxContent>
                      <w:p w14:paraId="620A7B91" w14:textId="77777777" w:rsidR="0081341F" w:rsidRDefault="00697361">
                        <w:pPr>
                          <w:spacing w:after="80" w:line="216" w:lineRule="auto"/>
                          <w:jc w:val="center"/>
                        </w:pPr>
                        <w:r>
                          <w:rPr>
                            <w:rFonts w:eastAsia="Times New Roman"/>
                            <w:color w:val="FFFFFF"/>
                            <w:sz w:val="20"/>
                            <w:szCs w:val="20"/>
                          </w:rPr>
                          <w:t xml:space="preserve">Early Weather Warning Systems </w:t>
                        </w:r>
                      </w:p>
                    </w:txbxContent>
                  </v:textbox>
                </v:shape>
                <v:shape id="Freeform: Shape 2113166645" o:spid="_x0000_s1044" style="position:absolute;left:44651;top:11249;width:9303;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93" w14:textId="77777777" w:rsidR="0081341F" w:rsidRDefault="00697361">
                        <w:pPr>
                          <w:spacing w:after="80" w:line="216" w:lineRule="auto"/>
                          <w:jc w:val="center"/>
                        </w:pPr>
                        <w:r>
                          <w:rPr>
                            <w:rFonts w:eastAsia="Times New Roman"/>
                            <w:color w:val="FFFFFF"/>
                            <w:sz w:val="20"/>
                            <w:szCs w:val="20"/>
                          </w:rPr>
                          <w:t>Speed &amp; Accuracy</w:t>
                        </w:r>
                      </w:p>
                    </w:txbxContent>
                  </v:textbox>
                </v:shape>
                <v:shape id="Freeform: Shape 179612710" o:spid="_x0000_s1045" style="position:absolute;left:44651;top:15249;width:9303;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95" w14:textId="77777777" w:rsidR="0081341F" w:rsidRDefault="00697361">
                        <w:pPr>
                          <w:spacing w:after="80" w:line="216" w:lineRule="auto"/>
                          <w:jc w:val="center"/>
                        </w:pPr>
                        <w:r>
                          <w:rPr>
                            <w:rFonts w:eastAsia="Times New Roman"/>
                            <w:color w:val="FFFFFF"/>
                            <w:sz w:val="20"/>
                            <w:szCs w:val="20"/>
                          </w:rPr>
                          <w:t>Data Collection</w:t>
                        </w:r>
                      </w:p>
                    </w:txbxContent>
                  </v:textbox>
                </v:shape>
                <v:shape id="Freeform: Shape 1031716746" o:spid="_x0000_s1046" style="position:absolute;left:33488;top:17609;width:9303;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97" w14:textId="77777777" w:rsidR="0081341F" w:rsidRDefault="00697361">
                        <w:pPr>
                          <w:spacing w:after="80" w:line="216" w:lineRule="auto"/>
                          <w:jc w:val="center"/>
                        </w:pPr>
                        <w:r>
                          <w:rPr>
                            <w:rFonts w:eastAsia="Times New Roman"/>
                            <w:color w:val="FFFFFF"/>
                            <w:sz w:val="20"/>
                            <w:szCs w:val="20"/>
                          </w:rPr>
                          <w:t>Scalability</w:t>
                        </w:r>
                      </w:p>
                    </w:txbxContent>
                  </v:textbox>
                </v:shape>
                <v:shape id="Freeform: Shape 726191686" o:spid="_x0000_s1047" style="position:absolute;left:33488;top:21609;width:9303;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99" w14:textId="77777777" w:rsidR="0081341F" w:rsidRDefault="00697361">
                        <w:pPr>
                          <w:spacing w:after="80" w:line="216" w:lineRule="auto"/>
                          <w:jc w:val="center"/>
                        </w:pPr>
                        <w:r>
                          <w:rPr>
                            <w:rFonts w:eastAsia="Times New Roman"/>
                            <w:color w:val="FFFFFF"/>
                            <w:sz w:val="20"/>
                            <w:szCs w:val="20"/>
                          </w:rPr>
                          <w:t xml:space="preserve">Agricultural </w:t>
                        </w:r>
                        <w:proofErr w:type="spellStart"/>
                        <w:r>
                          <w:rPr>
                            <w:rFonts w:eastAsia="Times New Roman"/>
                            <w:color w:val="FFFFFF"/>
                            <w:sz w:val="20"/>
                            <w:szCs w:val="20"/>
                          </w:rPr>
                          <w:t>Contribiution</w:t>
                        </w:r>
                        <w:proofErr w:type="spellEnd"/>
                      </w:p>
                    </w:txbxContent>
                  </v:textbox>
                </v:shape>
                <v:shape id="Freeform: Shape 1794905663" o:spid="_x0000_s1048" style="position:absolute;left:44651;top:21609;width:9303;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9B" w14:textId="77777777" w:rsidR="0081341F" w:rsidRDefault="00697361">
                        <w:pPr>
                          <w:spacing w:after="80" w:line="216" w:lineRule="auto"/>
                          <w:jc w:val="center"/>
                        </w:pPr>
                        <w:proofErr w:type="spellStart"/>
                        <w:r>
                          <w:rPr>
                            <w:rFonts w:eastAsia="Times New Roman"/>
                            <w:color w:val="FFFFFF"/>
                            <w:sz w:val="20"/>
                            <w:szCs w:val="20"/>
                          </w:rPr>
                          <w:t>Benfits</w:t>
                        </w:r>
                        <w:proofErr w:type="spellEnd"/>
                        <w:r>
                          <w:rPr>
                            <w:rFonts w:eastAsia="Times New Roman"/>
                            <w:color w:val="FFFFFF"/>
                            <w:sz w:val="20"/>
                            <w:szCs w:val="20"/>
                          </w:rPr>
                          <w:t xml:space="preserve"> to Crop Output</w:t>
                        </w:r>
                      </w:p>
                    </w:txbxContent>
                  </v:textbox>
                </v:shape>
                <v:shape id="Freeform: Shape 545778108" o:spid="_x0000_s1049" style="position:absolute;left:11162;top:7724;width:9303;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9D" w14:textId="77777777" w:rsidR="0081341F" w:rsidRDefault="00697361">
                        <w:pPr>
                          <w:spacing w:after="80" w:line="216" w:lineRule="auto"/>
                          <w:jc w:val="center"/>
                        </w:pPr>
                        <w:r>
                          <w:rPr>
                            <w:rFonts w:eastAsia="Times New Roman"/>
                            <w:color w:val="FFFFFF"/>
                            <w:sz w:val="20"/>
                            <w:szCs w:val="20"/>
                          </w:rPr>
                          <w:t xml:space="preserve">Capacity to be </w:t>
                        </w:r>
                        <w:r>
                          <w:rPr>
                            <w:rFonts w:eastAsia="Times New Roman"/>
                            <w:color w:val="FFFFFF"/>
                            <w:sz w:val="20"/>
                            <w:szCs w:val="20"/>
                          </w:rPr>
                          <w:t>Implemented</w:t>
                        </w:r>
                      </w:p>
                    </w:txbxContent>
                  </v:textbox>
                </v:shape>
                <v:shape id="Freeform: Shape 785828132" o:spid="_x0000_s1050" style="position:absolute;left:22512;top:10756;width:9302;height:2837;visibility:visible;mso-wrap-style:square;v-text-anchor:middle-center" coordsize="950872,290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" adj="-11796480,,5400" path="m,l950872,r,290016l,290016,,xe" fillcolor="#156082" strokecolor="white" strokeweight=".35281mm">
                  <v:stroke joinstyle="miter"/>
                  <v:formulas/>
                  <v:path arrowok="t" o:connecttype="custom" o:connectlocs="465123,0;930246,141855;465123,283710;0,141855;0,0;930246,0;930246,283710;0,283710;0,0" o:connectangles="270,0,90,180,0,0,0,0,0" textboxrect="0,0,950872,290016"/>
                  <v:textbox inset=".17625mm,.17625mm,.17625mm,.17625mm">
                    <w:txbxContent>
                      <w:p w14:paraId="620A7B9F" w14:textId="77777777" w:rsidR="0081341F" w:rsidRDefault="00697361">
                        <w:pPr>
                          <w:spacing w:after="80" w:line="216" w:lineRule="auto"/>
                          <w:jc w:val="center"/>
                        </w:pPr>
                        <w:r>
                          <w:rPr>
                            <w:rFonts w:eastAsia="Times New Roman"/>
                            <w:color w:val="FFFFFF"/>
                            <w:sz w:val="20"/>
                            <w:szCs w:val="20"/>
                          </w:rPr>
                          <w:t>Access to Internet</w:t>
                        </w:r>
                      </w:p>
                    </w:txbxContent>
                  </v:textbox>
                </v:shape>
                <v:shape id="Freeform: Shape 916351168" o:spid="_x0000_s1051" style="position:absolute;left:22512;top:2549;width:9302;height:4166;visibility:visible;mso-wrap-style:square;v-text-anchor:middle-center" coordsize="950872,4258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" adj="-11796480,,5400" path="m,l950872,r,425827l,425827,,xe" fillcolor="#156082" strokecolor="white" strokeweight=".35281mm">
                  <v:stroke joinstyle="miter"/>
                  <v:formulas/>
                  <v:path arrowok="t" o:connecttype="custom" o:connectlocs="465123,0;930246,208282;465123,416564;0,208282;0,0;930246,0;930246,416564;0,416564;0,0" o:connectangles="270,0,90,180,0,0,0,0,0" textboxrect="0,0,950872,425827"/>
                  <v:textbox inset=".17625mm,.17625mm,.17625mm,.17625mm">
                    <w:txbxContent>
                      <w:p w14:paraId="620A7BA1" w14:textId="77777777" w:rsidR="0081341F" w:rsidRDefault="00697361">
                        <w:pPr>
                          <w:spacing w:after="80" w:line="216" w:lineRule="auto"/>
                          <w:jc w:val="center"/>
                        </w:pPr>
                        <w:r>
                          <w:rPr>
                            <w:rFonts w:eastAsia="Times New Roman"/>
                            <w:color w:val="FFFFFF"/>
                            <w:sz w:val="20"/>
                            <w:szCs w:val="20"/>
                          </w:rPr>
                          <w:t>Access to Cloud Database</w:t>
                        </w:r>
                      </w:p>
                    </w:txbxContent>
                  </v:textbox>
                </v:shape>
                <w10:anchorlock/>
              </v:group>
            </w:pict>
          </mc:Fallback>
        </mc:AlternateContent>
      </w:r>
    </w:p>
    <w:p w14:paraId="620A7B8F" w14:textId="77777777" w:rsidR="0081341F" w:rsidRDefault="00697361">
      <w:r>
        <w:t xml:space="preserve">This integration represents a significant advancement in meteorological science, and brings about a variety of benefits to the </w:t>
      </w:r>
      <w:proofErr w:type="gramStart"/>
      <w:r>
        <w:t>field..</w:t>
      </w:r>
      <w:proofErr w:type="gramEnd"/>
    </w:p>
    <w:p w14:paraId="620A7B90" w14:textId="77777777" w:rsidR="0081341F" w:rsidRDefault="00697361">
      <w:pPr>
        <w:pStyle w:val="Heading2"/>
      </w:pPr>
      <w:bookmarkStart w:id="6" w:name="_Toc176114457"/>
      <w:bookmarkStart w:id="7" w:name="_Toc176114492"/>
      <w:bookmarkStart w:id="8" w:name="_Toc176114822"/>
      <w:r>
        <w:t>Scalability and Cost Effectiveness:</w:t>
      </w:r>
      <w:bookmarkEnd w:id="6"/>
      <w:bookmarkEnd w:id="7"/>
      <w:bookmarkEnd w:id="8"/>
    </w:p>
    <w:p w14:paraId="620A7B91" w14:textId="77777777" w:rsidR="0081341F" w:rsidRDefault="00697361">
      <w:r>
        <w:t xml:space="preserve">Existing Weather </w:t>
      </w:r>
      <w:r>
        <w:t>monitoring systems are generally reliant on weather stations that utilise a variety of heavy equipment to determine weather patterns and forecasts. This machinery is robust and can be considered ‘power demanding’, and coupled with the fact that most statio</w:t>
      </w:r>
      <w:r>
        <w:t>ns are remote to capture the most accurate weather reading, they are far from conventional sources of power. Much of this machinery can also be considered as ‘outdated’ and are both expensive to reproduced and maintain but also more at-risk of error as dat</w:t>
      </w:r>
      <w:r>
        <w:t>a may constantly need to be checked for temperature changes (The Economist, 2023).</w:t>
      </w:r>
    </w:p>
    <w:p w14:paraId="620A7B92" w14:textId="77777777" w:rsidR="0081341F" w:rsidRDefault="00697361">
      <w:r>
        <w:t xml:space="preserve">A system proposed in the Global Journal of Engineering and Technology Advances, showed a model for a compact, all-purpose ‘Smart Weather Monitoring System’ (Sivakumar &amp; </w:t>
      </w:r>
      <w:proofErr w:type="spellStart"/>
      <w:r>
        <w:t>Nanj</w:t>
      </w:r>
      <w:r>
        <w:t>undaswamy</w:t>
      </w:r>
      <w:proofErr w:type="spellEnd"/>
      <w:r>
        <w:t>, 2021) that minimised both the cost and the power requirements but introduced autonomous data-collection capabilities that would’ve been already manual on the previous system.</w:t>
      </w:r>
    </w:p>
    <w:p w14:paraId="620A7B93" w14:textId="77777777" w:rsidR="0081341F" w:rsidRDefault="00697361">
      <w:pPr>
        <w:pStyle w:val="Heading2"/>
      </w:pPr>
      <w:bookmarkStart w:id="9" w:name="_Toc176114458"/>
      <w:bookmarkStart w:id="10" w:name="_Toc176114493"/>
      <w:bookmarkStart w:id="11" w:name="_Toc176114823"/>
      <w:r>
        <w:t>Improved Accuracy:</w:t>
      </w:r>
      <w:bookmarkEnd w:id="9"/>
      <w:bookmarkEnd w:id="10"/>
      <w:bookmarkEnd w:id="11"/>
    </w:p>
    <w:p w14:paraId="620A7B94" w14:textId="77777777" w:rsidR="0081341F" w:rsidRDefault="00697361">
      <w:r>
        <w:t>Smart Technologies also improve the overall accurac</w:t>
      </w:r>
      <w:r>
        <w:t xml:space="preserve">y of these forecasts, mitigating the risk of error is inaccurate data readings and allowing for real-time adjustments. For example, </w:t>
      </w:r>
      <w:proofErr w:type="spellStart"/>
      <w:r>
        <w:t>Pangu</w:t>
      </w:r>
      <w:proofErr w:type="spellEnd"/>
      <w:r>
        <w:t>-weather, an AI Assisted IoT system was found to be capable of not only performing forecasts better than leading meteor</w:t>
      </w:r>
      <w:r>
        <w:t>ological organisations. It could also produce them 1000 times faster than conventional models (Kaifeng, et al., 2023).</w:t>
      </w:r>
    </w:p>
    <w:p w14:paraId="620A7B95" w14:textId="77777777" w:rsidR="0081341F" w:rsidRDefault="00697361">
      <w:proofErr w:type="spellStart"/>
      <w:r>
        <w:t>Pangu</w:t>
      </w:r>
      <w:proofErr w:type="spellEnd"/>
      <w:r>
        <w:t>-weather particularly performed marginally better in the field of predicting extreme weather events. In 2018, the system tracked two</w:t>
      </w:r>
      <w:r>
        <w:t xml:space="preserve"> tropical cyclones: the </w:t>
      </w:r>
      <w:r>
        <w:rPr>
          <w:i/>
          <w:iCs/>
        </w:rPr>
        <w:t>Typhoon Kong-</w:t>
      </w:r>
      <w:proofErr w:type="spellStart"/>
      <w:r>
        <w:rPr>
          <w:i/>
          <w:iCs/>
        </w:rPr>
        <w:t>rey</w:t>
      </w:r>
      <w:proofErr w:type="spellEnd"/>
      <w:r>
        <w:t xml:space="preserve"> and the </w:t>
      </w:r>
      <w:r>
        <w:rPr>
          <w:i/>
          <w:iCs/>
        </w:rPr>
        <w:t xml:space="preserve">Typhoon </w:t>
      </w:r>
      <w:proofErr w:type="spellStart"/>
      <w:r>
        <w:rPr>
          <w:i/>
          <w:iCs/>
        </w:rPr>
        <w:t>Yutu</w:t>
      </w:r>
      <w:proofErr w:type="spellEnd"/>
      <w:r>
        <w:t xml:space="preserve">. </w:t>
      </w:r>
      <w:proofErr w:type="spellStart"/>
      <w:r>
        <w:t>Pangu</w:t>
      </w:r>
      <w:proofErr w:type="spellEnd"/>
      <w:r>
        <w:t xml:space="preserve"> correctly predicted the path of </w:t>
      </w:r>
      <w:proofErr w:type="spellStart"/>
      <w:r>
        <w:t>Yutu</w:t>
      </w:r>
      <w:proofErr w:type="spellEnd"/>
      <w:r>
        <w:t xml:space="preserve"> 48 hours earlier than European Centre for Medium-Range Weather Forecasts - current horizontal resolution 9km, vertical resolution 137 levels (ECMWF-HR</w:t>
      </w:r>
      <w:r>
        <w:t>ES) Prediction (Kaifeng, et al., 2022).</w:t>
      </w:r>
    </w:p>
    <w:p w14:paraId="620A7B96" w14:textId="77777777" w:rsidR="0081341F" w:rsidRDefault="00697361">
      <w:pPr>
        <w:pStyle w:val="Heading2"/>
      </w:pPr>
      <w:bookmarkStart w:id="12" w:name="_Toc176114459"/>
      <w:bookmarkStart w:id="13" w:name="_Toc176114494"/>
      <w:bookmarkStart w:id="14" w:name="_Toc176114824"/>
      <w:r>
        <w:t>Early Warning Systems:</w:t>
      </w:r>
      <w:bookmarkEnd w:id="12"/>
      <w:bookmarkEnd w:id="13"/>
      <w:bookmarkEnd w:id="14"/>
    </w:p>
    <w:p w14:paraId="620A7B97" w14:textId="77777777" w:rsidR="0081341F" w:rsidRDefault="00697361">
      <w:r>
        <w:t xml:space="preserve">IoT may also improve early or outright provide warning systems to countries most at risk of extreme weather conditions. In a study conducted by the </w:t>
      </w:r>
      <w:proofErr w:type="spellStart"/>
      <w:r>
        <w:t>Università</w:t>
      </w:r>
      <w:proofErr w:type="spellEnd"/>
      <w:r>
        <w:t xml:space="preserve"> </w:t>
      </w:r>
      <w:proofErr w:type="spellStart"/>
      <w:r>
        <w:t>Politecnica</w:t>
      </w:r>
      <w:proofErr w:type="spellEnd"/>
      <w:r>
        <w:t xml:space="preserve"> </w:t>
      </w:r>
      <w:proofErr w:type="spellStart"/>
      <w:r>
        <w:t>delle</w:t>
      </w:r>
      <w:proofErr w:type="spellEnd"/>
      <w:r>
        <w:t xml:space="preserve"> Marche’s Departm</w:t>
      </w:r>
      <w:r>
        <w:t>ent of Information Engineering (DII</w:t>
      </w:r>
      <w:proofErr w:type="gramStart"/>
      <w:r>
        <w:t>) ,</w:t>
      </w:r>
      <w:proofErr w:type="gramEnd"/>
      <w:r>
        <w:t xml:space="preserve"> the disaster scenarios of floods, earthquakes, tsunamis and landslides were all found to be better mitigated and alleviated by an IoT-based early warning system, noting its capability for cost effectiveness whilst mai</w:t>
      </w:r>
      <w:r>
        <w:t>ntaining its ability to collect accurate data and transmit swift warning information effectively (Esposito, et al., 2022).</w:t>
      </w:r>
    </w:p>
    <w:p w14:paraId="620A7B98" w14:textId="77777777" w:rsidR="0081341F" w:rsidRDefault="00697361">
      <w:pPr>
        <w:pStyle w:val="Heading2"/>
      </w:pPr>
      <w:bookmarkStart w:id="15" w:name="_Toc176114460"/>
      <w:bookmarkStart w:id="16" w:name="_Toc176114495"/>
      <w:bookmarkStart w:id="17" w:name="_Toc176114825"/>
      <w:r>
        <w:t>Smart-Farming:</w:t>
      </w:r>
      <w:bookmarkEnd w:id="15"/>
      <w:bookmarkEnd w:id="16"/>
      <w:bookmarkEnd w:id="17"/>
    </w:p>
    <w:p w14:paraId="620A7B99" w14:textId="77777777" w:rsidR="0081341F" w:rsidRDefault="00697361">
      <w:r>
        <w:t xml:space="preserve">Smart Farming or Smart Agriculture is described by IBM as “the adoption of advanced technologies and data-driven farm </w:t>
      </w:r>
      <w:r>
        <w:t>operations to optimise and improve sustainability in agricultural production” (</w:t>
      </w:r>
      <w:proofErr w:type="spellStart"/>
      <w:r>
        <w:t>Gomstyn</w:t>
      </w:r>
      <w:proofErr w:type="spellEnd"/>
      <w:r>
        <w:t xml:space="preserve"> &amp; Jonker, 2023). This is also sometimes referred to as the </w:t>
      </w:r>
      <w:r>
        <w:rPr>
          <w:i/>
          <w:iCs/>
        </w:rPr>
        <w:t>‘4</w:t>
      </w:r>
      <w:r>
        <w:rPr>
          <w:i/>
          <w:iCs/>
          <w:vertAlign w:val="superscript"/>
        </w:rPr>
        <w:t>th</w:t>
      </w:r>
      <w:r>
        <w:rPr>
          <w:i/>
          <w:iCs/>
        </w:rPr>
        <w:t xml:space="preserve"> Agricultural Revolution’</w:t>
      </w:r>
      <w:r>
        <w:t>.</w:t>
      </w:r>
    </w:p>
    <w:p w14:paraId="620A7B9A" w14:textId="77777777" w:rsidR="0081341F" w:rsidRDefault="00697361">
      <w:r>
        <w:t xml:space="preserve">The use of IoT Weather Forecasts can contribute heavily to an industry that is </w:t>
      </w:r>
      <w:r>
        <w:t>already reliant on the accuracy of weather forecasts, and can provide a better output and quality of crop yield (Walter, et al., 2017).</w:t>
      </w:r>
    </w:p>
    <w:p w14:paraId="620A7B9B" w14:textId="77777777" w:rsidR="0081341F" w:rsidRDefault="00697361">
      <w:pPr>
        <w:pStyle w:val="Heading2"/>
      </w:pPr>
      <w:bookmarkStart w:id="18" w:name="_Toc176114461"/>
      <w:bookmarkStart w:id="19" w:name="_Toc176114496"/>
      <w:bookmarkStart w:id="20" w:name="_Toc176114826"/>
      <w:r>
        <w:t>Low-Income Countries:</w:t>
      </w:r>
      <w:bookmarkEnd w:id="18"/>
      <w:bookmarkEnd w:id="19"/>
      <w:bookmarkEnd w:id="20"/>
    </w:p>
    <w:p w14:paraId="620A7B9C" w14:textId="77777777" w:rsidR="0081341F" w:rsidRDefault="00697361">
      <w:r>
        <w:t>The vast majority of first world countries benefit and flourish from their own dedicated Meteorolo</w:t>
      </w:r>
      <w:r>
        <w:t>gy organisations. These groups are constantly analysing and predicting weather movements, and trends with the intent of publishing precise and reliable forecasts. On the contrary, low-income nations lack the infrastructure of modern-day weather forecast an</w:t>
      </w:r>
      <w:r>
        <w:t>d are the most vulnerable to extreme weather conditions.</w:t>
      </w:r>
    </w:p>
    <w:p w14:paraId="620A7B9D" w14:textId="77777777" w:rsidR="0081341F" w:rsidRDefault="00697361">
      <w:r>
        <w:t>It is important the gaps where land-based weather stations and organisations aren’t available, they can be compensated with efficient smart technologies than can produce if not better weather forecas</w:t>
      </w:r>
      <w:r>
        <w:t>ting.</w:t>
      </w:r>
    </w:p>
    <w:p w14:paraId="620A7B9E" w14:textId="77777777" w:rsidR="0081341F" w:rsidRDefault="00697361">
      <w:r>
        <w:t>The implementation of such systems will not only benefit these countries climatically but can also provide aid and expansion economically as a recent report compiled by data from mobile money provider within Ghana showed that extreme weather anticipa</w:t>
      </w:r>
      <w:r>
        <w:t>tion and forecasting, can reduce the consequences of business reduction by 50% (</w:t>
      </w:r>
      <w:proofErr w:type="spellStart"/>
      <w:r>
        <w:t>Behrer</w:t>
      </w:r>
      <w:proofErr w:type="spellEnd"/>
      <w:r>
        <w:t>, 2023).</w:t>
      </w:r>
    </w:p>
    <w:p w14:paraId="620A7B9F" w14:textId="77777777" w:rsidR="0081341F" w:rsidRDefault="00697361">
      <w:pPr>
        <w:pStyle w:val="Heading1"/>
      </w:pPr>
      <w:r>
        <w:t>Technical:</w:t>
      </w:r>
    </w:p>
    <w:p w14:paraId="620A7BA0" w14:textId="77777777" w:rsidR="0081341F" w:rsidRDefault="00697361">
      <w:r>
        <w:t>Various technologies have enabled IoT success. Primarily, it has been driven by the development of cheaper, low-cost and low-power technologies, as we</w:t>
      </w:r>
      <w:r>
        <w:t>ll as the general interconnectivity that the rise of the internet has enriched.</w:t>
      </w:r>
    </w:p>
    <w:p w14:paraId="620A7BA1" w14:textId="77777777" w:rsidR="0081341F" w:rsidRDefault="00697361">
      <w:r>
        <w:t>As this is an investigative essay, I will primarily be focusing on already established Weather Forecast Tools and applications that have seen immense success in the field, as w</w:t>
      </w:r>
      <w:r>
        <w:t>ell as emerging technologies that have shown promising results. I will also focus on reports and studies conducted on the topics of Smart Weather Systems and proposals made regarding IoT Weather Technologies. With these, I hope to establish a list of notew</w:t>
      </w:r>
      <w:r>
        <w:t>orthy trends and conclusions that I can use in my own research approach.</w:t>
      </w:r>
    </w:p>
    <w:p w14:paraId="620A7BA2" w14:textId="77777777" w:rsidR="0081341F" w:rsidRDefault="0081341F"/>
    <w:p w14:paraId="620A7BA3" w14:textId="77777777" w:rsidR="0081341F" w:rsidRDefault="0081341F"/>
    <w:p w14:paraId="620A7BA4" w14:textId="77777777" w:rsidR="0081341F" w:rsidRDefault="00697361">
      <w:pPr>
        <w:pStyle w:val="Heading1"/>
      </w:pPr>
      <w:bookmarkStart w:id="21" w:name="_Toc176114462"/>
      <w:bookmarkStart w:id="22" w:name="_Toc176114497"/>
      <w:bookmarkStart w:id="23" w:name="_Toc176114827"/>
      <w:r>
        <w:t>Rationale:</w:t>
      </w:r>
      <w:bookmarkEnd w:id="21"/>
      <w:bookmarkEnd w:id="22"/>
      <w:bookmarkEnd w:id="23"/>
    </w:p>
    <w:p w14:paraId="620A7BA5" w14:textId="77777777" w:rsidR="0081341F" w:rsidRDefault="00697361">
      <w:r>
        <w:t xml:space="preserve">Weather forecasting is not just a tool of convenience. For many who work outdoors such as Agricultural Workers or Construction Workers, a platform that allows for </w:t>
      </w:r>
      <w:r>
        <w:t>accurate regularly updated weather predictions is integral. Furthermore, in areas prone to meteorological events such as tornadoes, cyclones or blizzards, a reliable weather forecast system can help locals and individuals within these areas the time necess</w:t>
      </w:r>
      <w:r>
        <w:t>ary to plan and prepare for such events weeks in advance.</w:t>
      </w:r>
    </w:p>
    <w:p w14:paraId="620A7BA6" w14:textId="77777777" w:rsidR="0081341F" w:rsidRDefault="00697361">
      <w:r>
        <w:t>Weather Forecasting is more accurate now that it has been at any point in time:</w:t>
      </w:r>
    </w:p>
    <w:p w14:paraId="620A7BA7" w14:textId="77777777" w:rsidR="0081341F" w:rsidRDefault="00697361">
      <w:pPr>
        <w:keepNext/>
      </w:pPr>
      <w:r>
        <w:rPr>
          <w:noProof/>
        </w:rPr>
        <w:drawing>
          <wp:inline distT="0" distB="0" distL="0" distR="0" wp14:anchorId="620A7B87" wp14:editId="620A7B88">
            <wp:extent cx="4115302" cy="2705426"/>
            <wp:effectExtent l="0" t="0" r="0" b="0"/>
            <wp:docPr id="27" name="Picture 1"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t="12224"/>
                    <a:stretch>
                      <a:fillRect/>
                    </a:stretch>
                  </pic:blipFill>
                  <pic:spPr>
                    <a:xfrm>
                      <a:off x="0" y="0"/>
                      <a:ext cx="4115302" cy="2705426"/>
                    </a:xfrm>
                    <a:prstGeom prst="rect">
                      <a:avLst/>
                    </a:prstGeom>
                    <a:noFill/>
                    <a:ln>
                      <a:noFill/>
                      <a:prstDash/>
                    </a:ln>
                  </pic:spPr>
                </pic:pic>
              </a:graphicData>
            </a:graphic>
          </wp:inline>
        </w:drawing>
      </w:r>
    </w:p>
    <w:p w14:paraId="620A7BA8" w14:textId="77777777" w:rsidR="0081341F" w:rsidRDefault="00697361">
      <w:pPr>
        <w:pStyle w:val="Caption"/>
      </w:pPr>
      <w:r>
        <w:rPr>
          <w:i w:val="0"/>
          <w:iCs w:val="0"/>
          <w:color w:val="000000"/>
        </w:rPr>
        <w:t>Figure 1 Accuracy of Weather Forecasts overtime</w:t>
      </w:r>
    </w:p>
    <w:p w14:paraId="620A7BA9" w14:textId="77777777" w:rsidR="0081341F" w:rsidRDefault="00697361">
      <w:r>
        <w:t>Despite this, low-income countries are still behind in terms of fore</w:t>
      </w:r>
      <w:r>
        <w:t>casting weather. The accuracy of Weather Forecasts is not equally distributed amongst countries. A recent study into global weather forecasts found that within low-income nations, their one-day forecast can be less accurate than a high-income countries sev</w:t>
      </w:r>
      <w:r>
        <w:t xml:space="preserve">en-day forecast </w:t>
      </w:r>
      <w:proofErr w:type="gramStart"/>
      <w:r>
        <w:t xml:space="preserve">( </w:t>
      </w:r>
      <w:proofErr w:type="spellStart"/>
      <w:r>
        <w:t>Linsenmeier</w:t>
      </w:r>
      <w:proofErr w:type="spellEnd"/>
      <w:proofErr w:type="gramEnd"/>
      <w:r>
        <w:t xml:space="preserve"> &amp; Schrader, 2023). Given that the average one-day forecast lies between 80-100% in high-income countries, the disparity between these two is severe. </w:t>
      </w:r>
    </w:p>
    <w:p w14:paraId="620A7BAA" w14:textId="77777777" w:rsidR="0081341F" w:rsidRDefault="00697361">
      <w:r>
        <w:t>Furthermore, for many of these nations, agriculture and outdoor labour remai</w:t>
      </w:r>
      <w:r>
        <w:t xml:space="preserve">ns the dominant industry and the largest source of employment. In 2019, agriculture in low-income countries accounted for as much as 60% of all employment (Stacy &amp; </w:t>
      </w:r>
      <w:proofErr w:type="spellStart"/>
      <w:r>
        <w:t>Lambrechts</w:t>
      </w:r>
      <w:proofErr w:type="spellEnd"/>
      <w:r>
        <w:t>, 2020). Given the weather-dependency of agriculture and the fact many of these fa</w:t>
      </w:r>
      <w:r>
        <w:t xml:space="preserve">rmers operate well-below the poverty line, there has never been a bigger need for a reliable, accessible and accurate weather forecast system. </w:t>
      </w:r>
    </w:p>
    <w:p w14:paraId="620A7BAB" w14:textId="77777777" w:rsidR="0081341F" w:rsidRDefault="00697361">
      <w:r>
        <w:t>Many of these countries are the most vulnerable to such extreme weather events and lack ample warning systems. I</w:t>
      </w:r>
      <w:r>
        <w:t>n 2023, a mere 14 of the 195 UN Countries had a multi-hazard early warning system with 76.75% of the population exposed to the risk of extreme weather (United Nations Office for Disaster Risk Reduction, 2024). In this, one third of the world’s most predomi</w:t>
      </w:r>
      <w:r>
        <w:t>nantly poorest nations lie, lacking early warning systems (Yore, et al., 2023). Those residing in low-income countries are four times more likely to be displaced due to extreme weather conditions than those in high-income nations (Liu, 2020). With the incr</w:t>
      </w:r>
      <w:r>
        <w:t>ease in both extreme rainfall, heat and other extreme weather events now exceeding historical volumes (Robinson, et al., 2021), the implementation of an early warning system can benefit the most vulnerable and allow for improved quality of disaster prepara</w:t>
      </w:r>
      <w:r>
        <w:t>tion in the foreseeable future.</w:t>
      </w:r>
    </w:p>
    <w:p w14:paraId="620A7BAC" w14:textId="77777777" w:rsidR="0081341F" w:rsidRDefault="00697361">
      <w:pPr>
        <w:pStyle w:val="Heading1"/>
      </w:pPr>
      <w:bookmarkStart w:id="24" w:name="_Toc176114463"/>
      <w:bookmarkStart w:id="25" w:name="_Toc176114498"/>
      <w:bookmarkStart w:id="26" w:name="_Toc176114828"/>
      <w:r>
        <w:t>Research Approach:</w:t>
      </w:r>
      <w:bookmarkEnd w:id="24"/>
      <w:bookmarkEnd w:id="25"/>
      <w:bookmarkEnd w:id="26"/>
    </w:p>
    <w:p w14:paraId="620A7BAD" w14:textId="77777777" w:rsidR="0081341F" w:rsidRDefault="00697361">
      <w:r>
        <w:t xml:space="preserve">With the rise of IoT Technology and the global adaption and trend of smart technologies both in innovation and </w:t>
      </w:r>
      <w:proofErr w:type="gramStart"/>
      <w:r>
        <w:t>it’s</w:t>
      </w:r>
      <w:proofErr w:type="gramEnd"/>
      <w:r>
        <w:t xml:space="preserve"> utilisation in nearly every aspect of our daily lives, the capacity for IoT implementatio</w:t>
      </w:r>
      <w:r>
        <w:t>n has never been greater. Nor has the need for effective Weather Forecasting in impoverished nations been stronger. Climate Change has drastically altered the landscape of weather with poorer nations being the most disproportionately affected, and it is es</w:t>
      </w:r>
      <w:r>
        <w:t>timated that without intervention and at the current trend of global warming and the continued rate of greenhouse emissions, the overall cost of adapting to an altered climate could cost the developing world upwards of $67 billion USD by the year 2030 (Inf</w:t>
      </w:r>
      <w:r>
        <w:t>ormation Services of the UNFCCC secretariat, 2007).</w:t>
      </w:r>
    </w:p>
    <w:p w14:paraId="620A7BAE" w14:textId="77777777" w:rsidR="0081341F" w:rsidRDefault="00697361">
      <w:r>
        <w:t xml:space="preserve">Therefore, my primary research question that I have derived is </w:t>
      </w:r>
      <w:r>
        <w:rPr>
          <w:i/>
          <w:iCs/>
        </w:rPr>
        <w:t>“How can Internet of Things and Smart Technologies be efficiently and successfully utilised in improving or compensating for countries that l</w:t>
      </w:r>
      <w:r>
        <w:rPr>
          <w:i/>
          <w:iCs/>
        </w:rPr>
        <w:t>ack sufficient Weather Forecast Systems?”</w:t>
      </w:r>
      <w:r>
        <w:t>.</w:t>
      </w:r>
    </w:p>
    <w:p w14:paraId="620A7BAF" w14:textId="77777777" w:rsidR="0081341F" w:rsidRDefault="00697361">
      <w:pPr>
        <w:pStyle w:val="Heading2"/>
      </w:pPr>
      <w:bookmarkStart w:id="27" w:name="_Toc176114464"/>
      <w:bookmarkStart w:id="28" w:name="_Toc176114499"/>
      <w:bookmarkStart w:id="29" w:name="_Toc176114829"/>
      <w:r>
        <w:t>Investigation Proposal:</w:t>
      </w:r>
      <w:bookmarkEnd w:id="27"/>
      <w:bookmarkEnd w:id="28"/>
      <w:bookmarkEnd w:id="29"/>
    </w:p>
    <w:p w14:paraId="620A7BB0" w14:textId="77777777" w:rsidR="0081341F" w:rsidRDefault="00697361">
      <w:r>
        <w:t>I propose to investigate this by first analysing the countries themselves. I will examine current status of IoT in Weather Forecast infrastructure, comparing high-income countries with low-</w:t>
      </w:r>
      <w:r>
        <w:t xml:space="preserve">income countries, as well as investigating where IoT Weather systems benefit the most, </w:t>
      </w:r>
      <w:proofErr w:type="gramStart"/>
      <w:r>
        <w:t>e.g.</w:t>
      </w:r>
      <w:proofErr w:type="gramEnd"/>
      <w:r>
        <w:t xml:space="preserve"> IoT Weather Forecasting’s benefit to Smart Farming (</w:t>
      </w:r>
      <w:proofErr w:type="spellStart"/>
      <w:r>
        <w:t>Rajak</w:t>
      </w:r>
      <w:proofErr w:type="spellEnd"/>
      <w:r>
        <w:t>, et al., 2023).</w:t>
      </w:r>
    </w:p>
    <w:p w14:paraId="620A7BB1" w14:textId="77777777" w:rsidR="0081341F" w:rsidRDefault="00697361">
      <w:r>
        <w:t>Similarly, I will examine countries and regions that differ in wealth but share the experi</w:t>
      </w:r>
      <w:r>
        <w:t xml:space="preserve">ence of extreme weather. I will examine both the levels of preparation and the overall aftermath of these events. </w:t>
      </w:r>
      <w:proofErr w:type="gramStart"/>
      <w:r>
        <w:t>E.g.</w:t>
      </w:r>
      <w:proofErr w:type="gramEnd"/>
      <w:r>
        <w:t xml:space="preserve"> The impact of Hurricane Opal (1995) within the United States of America vs the impact within Mexico and the Central Americas.</w:t>
      </w:r>
    </w:p>
    <w:p w14:paraId="620A7BB2" w14:textId="77777777" w:rsidR="0081341F" w:rsidRDefault="00697361">
      <w:r>
        <w:t>Lastly, I w</w:t>
      </w:r>
      <w:r>
        <w:t>ill analyse the various technologies themselves that are utilised in high-income nations and their benefits. I will then compare them in terms of cost, complexity and their overall capacity to be adapted within a low-income nation that lacks sufficient wea</w:t>
      </w:r>
      <w:r>
        <w:t>ther forecast systems. For example, the effectiveness of implementing sensor carrying drones to survey land and weather patterns in areas that are most at risk of drought, such Bangladesh and Moldova (Buchholz, 2021).</w:t>
      </w:r>
    </w:p>
    <w:p w14:paraId="620A7BB3" w14:textId="77777777" w:rsidR="0081341F" w:rsidRDefault="00697361">
      <w:pPr>
        <w:pStyle w:val="Heading1"/>
      </w:pPr>
      <w:bookmarkStart w:id="30" w:name="_Toc176114465"/>
      <w:bookmarkStart w:id="31" w:name="_Toc176114500"/>
      <w:bookmarkStart w:id="32" w:name="_Toc176114830"/>
      <w:r>
        <w:t>Conclusion</w:t>
      </w:r>
      <w:bookmarkEnd w:id="30"/>
      <w:bookmarkEnd w:id="31"/>
      <w:bookmarkEnd w:id="32"/>
    </w:p>
    <w:p w14:paraId="620A7BB4" w14:textId="77777777" w:rsidR="0081341F" w:rsidRDefault="00697361">
      <w:r>
        <w:t>The 2000s have shown a rapi</w:t>
      </w:r>
      <w:r>
        <w:t>d trend in the use of IoT systems. In 2020 alone, of the 21.7 billion actively connected devices around the globe, 54% or roughly 12 billion are IoT devices (</w:t>
      </w:r>
      <w:proofErr w:type="spellStart"/>
      <w:r>
        <w:t>Lueth</w:t>
      </w:r>
      <w:proofErr w:type="spellEnd"/>
      <w:r>
        <w:t>, 2020). This number grew by 18% in 2022 with a 16% rise in 2023. This means that analyticall</w:t>
      </w:r>
      <w:r>
        <w:t xml:space="preserve">y, there will likely be more than 29 billion IoT connected devices (Sinha, 2023). </w:t>
      </w:r>
    </w:p>
    <w:p w14:paraId="620A7BB5" w14:textId="77777777" w:rsidR="0081341F" w:rsidRDefault="00697361">
      <w:r>
        <w:t xml:space="preserve">As IoT evolves and </w:t>
      </w:r>
      <w:proofErr w:type="spellStart"/>
      <w:proofErr w:type="gramStart"/>
      <w:r>
        <w:t>it’s</w:t>
      </w:r>
      <w:proofErr w:type="spellEnd"/>
      <w:proofErr w:type="gramEnd"/>
      <w:r>
        <w:t xml:space="preserve"> capacity to impact our daily lives, I hope to get a better understanding of what the future of IoT Weather Forecasting might look like and to what de</w:t>
      </w:r>
      <w:r>
        <w:t>gree it can provide relief and improvements to countries and regions that severely lack the modern-day infrastructure to track, prepare and predict their climatic conditions.</w:t>
      </w:r>
    </w:p>
    <w:p w14:paraId="620A7BB6" w14:textId="77777777" w:rsidR="0081341F" w:rsidRDefault="0081341F">
      <w:pPr>
        <w:pageBreakBefore/>
        <w:suppressAutoHyphens w:val="0"/>
      </w:pPr>
    </w:p>
    <w:p w14:paraId="620A7BB7" w14:textId="77777777" w:rsidR="0081341F" w:rsidRDefault="00697361">
      <w:pPr>
        <w:pStyle w:val="Heading1"/>
      </w:pPr>
      <w:bookmarkStart w:id="33" w:name="_Toc176114466"/>
      <w:bookmarkStart w:id="34" w:name="_Toc176114501"/>
      <w:bookmarkStart w:id="35" w:name="_Toc176114831"/>
      <w:r>
        <w:t>References</w:t>
      </w:r>
      <w:bookmarkEnd w:id="33"/>
      <w:bookmarkEnd w:id="34"/>
      <w:bookmarkEnd w:id="35"/>
    </w:p>
    <w:p w14:paraId="620A7BB8" w14:textId="77777777" w:rsidR="0081341F" w:rsidRDefault="00697361">
      <w:pPr>
        <w:pStyle w:val="Bibliography"/>
      </w:pPr>
      <w:proofErr w:type="spellStart"/>
      <w:r>
        <w:t>Linsenmeier</w:t>
      </w:r>
      <w:proofErr w:type="spellEnd"/>
      <w:r>
        <w:t xml:space="preserve">, M. &amp; Schrader, J., 2023. </w:t>
      </w:r>
      <w:r>
        <w:rPr>
          <w:i/>
          <w:iCs/>
        </w:rPr>
        <w:t xml:space="preserve">Global inequalities in </w:t>
      </w:r>
      <w:r>
        <w:rPr>
          <w:i/>
          <w:iCs/>
        </w:rPr>
        <w:t xml:space="preserve">weather forecasts, </w:t>
      </w:r>
      <w:proofErr w:type="spellStart"/>
      <w:r>
        <w:t>s.l.</w:t>
      </w:r>
      <w:proofErr w:type="spellEnd"/>
      <w:r>
        <w:t>: Columbia University.</w:t>
      </w:r>
    </w:p>
    <w:p w14:paraId="620A7BB9" w14:textId="77777777" w:rsidR="0081341F" w:rsidRDefault="00697361">
      <w:pPr>
        <w:pStyle w:val="Bibliography"/>
      </w:pPr>
      <w:proofErr w:type="spellStart"/>
      <w:r>
        <w:t>Behrer</w:t>
      </w:r>
      <w:proofErr w:type="spellEnd"/>
      <w:r>
        <w:t xml:space="preserve">, P., 2023. The Economic benefits of weather forecasting. </w:t>
      </w:r>
      <w:r>
        <w:rPr>
          <w:i/>
          <w:iCs/>
        </w:rPr>
        <w:t>Development Impact</w:t>
      </w:r>
      <w:r>
        <w:t xml:space="preserve">, 12 September. </w:t>
      </w:r>
    </w:p>
    <w:p w14:paraId="620A7BBA" w14:textId="77777777" w:rsidR="0081341F" w:rsidRDefault="00697361">
      <w:pPr>
        <w:pStyle w:val="Bibliography"/>
      </w:pPr>
      <w:r>
        <w:t xml:space="preserve">Buchholz, K., 2021. </w:t>
      </w:r>
      <w:r>
        <w:rPr>
          <w:i/>
          <w:iCs/>
        </w:rPr>
        <w:t xml:space="preserve">The World Map of Drought Risk, </w:t>
      </w:r>
      <w:proofErr w:type="spellStart"/>
      <w:r>
        <w:t>s.l.</w:t>
      </w:r>
      <w:proofErr w:type="spellEnd"/>
      <w:r>
        <w:t>: Statista.</w:t>
      </w:r>
    </w:p>
    <w:p w14:paraId="620A7BBB" w14:textId="77777777" w:rsidR="0081341F" w:rsidRDefault="00697361">
      <w:pPr>
        <w:pStyle w:val="Bibliography"/>
      </w:pPr>
      <w:r>
        <w:t>Esposito, M. et al., 2022. Recent Advances i</w:t>
      </w:r>
      <w:r>
        <w:t xml:space="preserve">n Internet of Things Solutions for Early Warning Systems: A Review. </w:t>
      </w:r>
      <w:r>
        <w:rPr>
          <w:i/>
          <w:iCs/>
        </w:rPr>
        <w:t xml:space="preserve">Sensors, </w:t>
      </w:r>
      <w:r>
        <w:t>22(6).</w:t>
      </w:r>
    </w:p>
    <w:p w14:paraId="620A7BBC" w14:textId="77777777" w:rsidR="0081341F" w:rsidRDefault="00697361">
      <w:pPr>
        <w:pStyle w:val="Bibliography"/>
      </w:pPr>
      <w:proofErr w:type="spellStart"/>
      <w:r>
        <w:t>Gomstyn</w:t>
      </w:r>
      <w:proofErr w:type="spellEnd"/>
      <w:r>
        <w:t xml:space="preserve">, A. &amp; Jonker, A., 2023. </w:t>
      </w:r>
      <w:r>
        <w:rPr>
          <w:i/>
          <w:iCs/>
        </w:rPr>
        <w:t xml:space="preserve">What is Smart </w:t>
      </w:r>
      <w:proofErr w:type="gramStart"/>
      <w:r>
        <w:rPr>
          <w:i/>
          <w:iCs/>
        </w:rPr>
        <w:t>Farming?.</w:t>
      </w:r>
      <w:proofErr w:type="gramEnd"/>
      <w:r>
        <w:rPr>
          <w:i/>
          <w:iCs/>
        </w:rPr>
        <w:t xml:space="preserve"> </w:t>
      </w:r>
      <w:proofErr w:type="spellStart"/>
      <w:proofErr w:type="gramStart"/>
      <w:r>
        <w:t>s.l.:IBM</w:t>
      </w:r>
      <w:proofErr w:type="spellEnd"/>
      <w:proofErr w:type="gramEnd"/>
      <w:r>
        <w:t>.</w:t>
      </w:r>
    </w:p>
    <w:p w14:paraId="620A7BBD" w14:textId="77777777" w:rsidR="0081341F" w:rsidRDefault="00697361">
      <w:pPr>
        <w:pStyle w:val="Bibliography"/>
      </w:pPr>
      <w:r>
        <w:t xml:space="preserve">Information Services of the UNFCCC secretariat, 2007. </w:t>
      </w:r>
      <w:r>
        <w:rPr>
          <w:i/>
          <w:iCs/>
        </w:rPr>
        <w:t xml:space="preserve">CLIMATE CHANGE: IMPACT, </w:t>
      </w:r>
      <w:r>
        <w:rPr>
          <w:i/>
          <w:iCs/>
        </w:rPr>
        <w:t xml:space="preserve">VULNURABILITIES AND ADAPTION IN DEVELOPING COUNTRIES, </w:t>
      </w:r>
      <w:proofErr w:type="spellStart"/>
      <w:r>
        <w:t>s.l.</w:t>
      </w:r>
      <w:proofErr w:type="spellEnd"/>
      <w:r>
        <w:t>: United Nations Framework Convention on Climate Change.</w:t>
      </w:r>
    </w:p>
    <w:p w14:paraId="620A7BBE" w14:textId="77777777" w:rsidR="0081341F" w:rsidRDefault="00697361">
      <w:pPr>
        <w:pStyle w:val="Bibliography"/>
      </w:pPr>
      <w:r>
        <w:t xml:space="preserve">Kaifeng, B. et al., 2022. </w:t>
      </w:r>
      <w:proofErr w:type="spellStart"/>
      <w:r>
        <w:rPr>
          <w:i/>
          <w:iCs/>
        </w:rPr>
        <w:t>Pangu</w:t>
      </w:r>
      <w:proofErr w:type="spellEnd"/>
      <w:r>
        <w:rPr>
          <w:i/>
          <w:iCs/>
        </w:rPr>
        <w:t xml:space="preserve">-Weather: A 3D High-Resolution System, </w:t>
      </w:r>
      <w:proofErr w:type="spellStart"/>
      <w:r>
        <w:t>s.l.</w:t>
      </w:r>
      <w:proofErr w:type="spellEnd"/>
      <w:r>
        <w:t>: Self-published.</w:t>
      </w:r>
    </w:p>
    <w:p w14:paraId="620A7BBF" w14:textId="77777777" w:rsidR="0081341F" w:rsidRDefault="00697361">
      <w:pPr>
        <w:pStyle w:val="Bibliography"/>
      </w:pPr>
      <w:r>
        <w:t>Kaifeng, B. et al., 2023. Accurate medium-range g</w:t>
      </w:r>
      <w:r>
        <w:t xml:space="preserve">lobal weather forecasting with 3D neural networks. </w:t>
      </w:r>
      <w:r>
        <w:rPr>
          <w:i/>
          <w:iCs/>
        </w:rPr>
        <w:t xml:space="preserve">Nature, </w:t>
      </w:r>
      <w:r>
        <w:t>Volume 619, pp. 533-538.</w:t>
      </w:r>
    </w:p>
    <w:p w14:paraId="620A7BC0" w14:textId="77777777" w:rsidR="0081341F" w:rsidRDefault="00697361">
      <w:pPr>
        <w:pStyle w:val="Bibliography"/>
      </w:pPr>
      <w:r>
        <w:t xml:space="preserve">Lewis, P. T., 1985. </w:t>
      </w:r>
      <w:r>
        <w:rPr>
          <w:i/>
          <w:iCs/>
        </w:rPr>
        <w:t xml:space="preserve">Congressional Black Caucus Foundation 15th Annual Legislative Weekend. </w:t>
      </w:r>
      <w:r>
        <w:t xml:space="preserve">Washington: </w:t>
      </w:r>
      <w:proofErr w:type="spellStart"/>
      <w:r>
        <w:t>s.n</w:t>
      </w:r>
      <w:proofErr w:type="spellEnd"/>
      <w:r>
        <w:t>.</w:t>
      </w:r>
    </w:p>
    <w:p w14:paraId="620A7BC1" w14:textId="77777777" w:rsidR="0081341F" w:rsidRDefault="00697361">
      <w:pPr>
        <w:pStyle w:val="Bibliography"/>
      </w:pPr>
      <w:r>
        <w:t xml:space="preserve">Liu, B., 2020. </w:t>
      </w:r>
      <w:r>
        <w:rPr>
          <w:i/>
          <w:iCs/>
        </w:rPr>
        <w:t xml:space="preserve">Why the Climate Crises is a </w:t>
      </w:r>
      <w:proofErr w:type="spellStart"/>
      <w:r>
        <w:rPr>
          <w:i/>
          <w:iCs/>
        </w:rPr>
        <w:t>Humanitartian</w:t>
      </w:r>
      <w:proofErr w:type="spellEnd"/>
      <w:r>
        <w:rPr>
          <w:i/>
          <w:iCs/>
        </w:rPr>
        <w:t xml:space="preserve"> Emergen</w:t>
      </w:r>
      <w:r>
        <w:rPr>
          <w:i/>
          <w:iCs/>
        </w:rPr>
        <w:t xml:space="preserve">cy, </w:t>
      </w:r>
      <w:proofErr w:type="spellStart"/>
      <w:r>
        <w:t>s.l.</w:t>
      </w:r>
      <w:proofErr w:type="spellEnd"/>
      <w:r>
        <w:t>: The United Nations Office for the Coordination of Humanitarian Affairs.</w:t>
      </w:r>
    </w:p>
    <w:p w14:paraId="620A7BC2" w14:textId="77777777" w:rsidR="0081341F" w:rsidRDefault="00697361">
      <w:pPr>
        <w:pStyle w:val="Bibliography"/>
      </w:pPr>
      <w:proofErr w:type="spellStart"/>
      <w:r>
        <w:t>Lueth</w:t>
      </w:r>
      <w:proofErr w:type="spellEnd"/>
      <w:r>
        <w:t xml:space="preserve">, K. L., 2020. </w:t>
      </w:r>
      <w:r>
        <w:rPr>
          <w:i/>
          <w:iCs/>
        </w:rPr>
        <w:t xml:space="preserve">State of the IoT 2020: 12 billion IoT connections, surpassing non-IoT for the first time, </w:t>
      </w:r>
      <w:proofErr w:type="spellStart"/>
      <w:r>
        <w:t>s.l.</w:t>
      </w:r>
      <w:proofErr w:type="spellEnd"/>
      <w:r>
        <w:t>: IOT Analytics.</w:t>
      </w:r>
    </w:p>
    <w:p w14:paraId="620A7BC3" w14:textId="77777777" w:rsidR="0081341F" w:rsidRDefault="00697361">
      <w:pPr>
        <w:pStyle w:val="Bibliography"/>
      </w:pPr>
      <w:proofErr w:type="spellStart"/>
      <w:r>
        <w:t>Rajak</w:t>
      </w:r>
      <w:proofErr w:type="spellEnd"/>
      <w:r>
        <w:t xml:space="preserve">, P., </w:t>
      </w:r>
      <w:proofErr w:type="spellStart"/>
      <w:r>
        <w:t>Ganguly</w:t>
      </w:r>
      <w:proofErr w:type="spellEnd"/>
      <w:r>
        <w:t xml:space="preserve">, A., </w:t>
      </w:r>
      <w:proofErr w:type="spellStart"/>
      <w:r>
        <w:t>Adhikary</w:t>
      </w:r>
      <w:proofErr w:type="spellEnd"/>
      <w:r>
        <w:t>, S. &amp; Bhat</w:t>
      </w:r>
      <w:r>
        <w:t xml:space="preserve">tacharya, S., 2023. Internet of Things and smart sensors in agriculture: Scopes and challenges. </w:t>
      </w:r>
      <w:r>
        <w:rPr>
          <w:i/>
          <w:iCs/>
        </w:rPr>
        <w:t xml:space="preserve">Journal of Agriculture and Food Research, </w:t>
      </w:r>
      <w:r>
        <w:t>Volume 14.</w:t>
      </w:r>
    </w:p>
    <w:p w14:paraId="620A7BC4" w14:textId="77777777" w:rsidR="0081341F" w:rsidRDefault="00697361">
      <w:pPr>
        <w:pStyle w:val="Bibliography"/>
      </w:pPr>
      <w:r>
        <w:t xml:space="preserve">Robinson, A. et al., 2021. Increasing heat and rainfall extremes now far outside the historical climate. </w:t>
      </w:r>
      <w:r>
        <w:rPr>
          <w:i/>
          <w:iCs/>
        </w:rPr>
        <w:t>Na</w:t>
      </w:r>
      <w:r>
        <w:rPr>
          <w:i/>
          <w:iCs/>
        </w:rPr>
        <w:t xml:space="preserve">ture, </w:t>
      </w:r>
      <w:r>
        <w:t>Volume 4.</w:t>
      </w:r>
    </w:p>
    <w:p w14:paraId="620A7BC5" w14:textId="77777777" w:rsidR="0081341F" w:rsidRDefault="00697361">
      <w:pPr>
        <w:pStyle w:val="Bibliography"/>
      </w:pPr>
      <w:r>
        <w:t xml:space="preserve">Sinha, S., 2023. </w:t>
      </w:r>
      <w:r>
        <w:rPr>
          <w:i/>
          <w:iCs/>
        </w:rPr>
        <w:t xml:space="preserve">State of IoT 2023: Number of connected IoT devices growing 16% to 16.7 billion globally, </w:t>
      </w:r>
      <w:proofErr w:type="spellStart"/>
      <w:r>
        <w:t>s.l.</w:t>
      </w:r>
      <w:proofErr w:type="spellEnd"/>
      <w:r>
        <w:t>: IOT Analytics.</w:t>
      </w:r>
    </w:p>
    <w:p w14:paraId="620A7BC6" w14:textId="77777777" w:rsidR="0081341F" w:rsidRDefault="00697361">
      <w:pPr>
        <w:pStyle w:val="Bibliography"/>
      </w:pPr>
      <w:r>
        <w:t xml:space="preserve">Sivakumar, B. &amp; </w:t>
      </w:r>
      <w:proofErr w:type="spellStart"/>
      <w:r>
        <w:t>Nanjundaswamy</w:t>
      </w:r>
      <w:proofErr w:type="spellEnd"/>
      <w:r>
        <w:t xml:space="preserve">, C., 2021. Weather </w:t>
      </w:r>
      <w:proofErr w:type="spellStart"/>
      <w:r>
        <w:t>Monitering</w:t>
      </w:r>
      <w:proofErr w:type="spellEnd"/>
      <w:r>
        <w:t xml:space="preserve"> Systems and Forecasting Systems using IoT. </w:t>
      </w:r>
      <w:r>
        <w:rPr>
          <w:i/>
          <w:iCs/>
        </w:rPr>
        <w:t>Global Jou</w:t>
      </w:r>
      <w:r>
        <w:rPr>
          <w:i/>
          <w:iCs/>
        </w:rPr>
        <w:t xml:space="preserve">rnal of Engineering and Technology Advances, </w:t>
      </w:r>
      <w:r>
        <w:t>Volume 8.</w:t>
      </w:r>
    </w:p>
    <w:p w14:paraId="620A7BC7" w14:textId="77777777" w:rsidR="0081341F" w:rsidRDefault="00697361">
      <w:pPr>
        <w:pStyle w:val="Bibliography"/>
      </w:pPr>
      <w:r>
        <w:t xml:space="preserve">Stacy, B. &amp; </w:t>
      </w:r>
      <w:proofErr w:type="spellStart"/>
      <w:r>
        <w:t>Lambrechts</w:t>
      </w:r>
      <w:proofErr w:type="spellEnd"/>
      <w:r>
        <w:t xml:space="preserve">, M., 2020. Increasing Productivity and reducing </w:t>
      </w:r>
      <w:proofErr w:type="spellStart"/>
      <w:r>
        <w:t>vulnurable</w:t>
      </w:r>
      <w:proofErr w:type="spellEnd"/>
      <w:r>
        <w:t xml:space="preserve"> employment. </w:t>
      </w:r>
      <w:r>
        <w:rPr>
          <w:i/>
          <w:iCs/>
        </w:rPr>
        <w:t>Atlas of the Sustainable Development Goals 2020.</w:t>
      </w:r>
    </w:p>
    <w:p w14:paraId="620A7BC8" w14:textId="77777777" w:rsidR="0081341F" w:rsidRDefault="00697361">
      <w:pPr>
        <w:pStyle w:val="Bibliography"/>
      </w:pPr>
      <w:r>
        <w:t>The Economist, 2023. The high-tech race to improve weather</w:t>
      </w:r>
      <w:r>
        <w:t xml:space="preserve"> forecasting. </w:t>
      </w:r>
      <w:r>
        <w:rPr>
          <w:i/>
          <w:iCs/>
        </w:rPr>
        <w:t>The Economist.</w:t>
      </w:r>
    </w:p>
    <w:p w14:paraId="620A7BC9" w14:textId="77777777" w:rsidR="0081341F" w:rsidRDefault="00697361">
      <w:pPr>
        <w:pStyle w:val="Bibliography"/>
      </w:pPr>
      <w:proofErr w:type="spellStart"/>
      <w:r>
        <w:t>Tsague</w:t>
      </w:r>
      <w:proofErr w:type="spellEnd"/>
      <w:r>
        <w:t xml:space="preserve">, H. D. &amp; Twala, B., 2018. </w:t>
      </w:r>
      <w:r>
        <w:rPr>
          <w:i/>
          <w:iCs/>
        </w:rPr>
        <w:t xml:space="preserve">Studies in </w:t>
      </w:r>
      <w:proofErr w:type="spellStart"/>
      <w:r>
        <w:rPr>
          <w:i/>
          <w:iCs/>
        </w:rPr>
        <w:t>Bigd</w:t>
      </w:r>
      <w:proofErr w:type="spellEnd"/>
      <w:r>
        <w:rPr>
          <w:i/>
          <w:iCs/>
        </w:rPr>
        <w:t xml:space="preserve"> Data: Internet of Things and Big Data Analytics Toward Next-Generation Intelligence. </w:t>
      </w:r>
      <w:proofErr w:type="gramStart"/>
      <w:r>
        <w:t>s.l.:</w:t>
      </w:r>
      <w:proofErr w:type="spellStart"/>
      <w:r>
        <w:t>Spriner</w:t>
      </w:r>
      <w:proofErr w:type="spellEnd"/>
      <w:proofErr w:type="gramEnd"/>
      <w:r>
        <w:t>.</w:t>
      </w:r>
    </w:p>
    <w:p w14:paraId="620A7BCA" w14:textId="77777777" w:rsidR="0081341F" w:rsidRDefault="00697361">
      <w:pPr>
        <w:pStyle w:val="Bibliography"/>
      </w:pPr>
      <w:r>
        <w:t xml:space="preserve">United Nations Office for Disaster Risk Reduction, 2024. </w:t>
      </w:r>
      <w:r>
        <w:rPr>
          <w:i/>
          <w:iCs/>
        </w:rPr>
        <w:t>Sendai Framework for D</w:t>
      </w:r>
      <w:r>
        <w:rPr>
          <w:i/>
          <w:iCs/>
        </w:rPr>
        <w:t xml:space="preserve">isaster Risk Reduction. </w:t>
      </w:r>
      <w:r>
        <w:t xml:space="preserve">[Online] </w:t>
      </w:r>
      <w:r>
        <w:br/>
      </w:r>
      <w:r>
        <w:t xml:space="preserve">Available at: </w:t>
      </w:r>
      <w:r>
        <w:rPr>
          <w:u w:val="single"/>
        </w:rPr>
        <w:t>https://sendaimonitor.undrr.org/analytics/global-target/19/8</w:t>
      </w:r>
      <w:r>
        <w:br/>
      </w:r>
      <w:r>
        <w:t xml:space="preserve">[Accessed 1 </w:t>
      </w:r>
      <w:proofErr w:type="spellStart"/>
      <w:r>
        <w:t>Septmeber</w:t>
      </w:r>
      <w:proofErr w:type="spellEnd"/>
      <w:r>
        <w:t xml:space="preserve"> 2024].</w:t>
      </w:r>
    </w:p>
    <w:p w14:paraId="620A7BCB" w14:textId="77777777" w:rsidR="0081341F" w:rsidRDefault="00697361">
      <w:pPr>
        <w:pStyle w:val="Bibliography"/>
      </w:pPr>
      <w:r>
        <w:t xml:space="preserve">Walter, A., Finger, R., Huber, R. &amp; Buchmann, N., 2017. Opinion: Smart farming is key to developing. </w:t>
      </w:r>
      <w:r>
        <w:rPr>
          <w:i/>
          <w:iCs/>
        </w:rPr>
        <w:t>Proceedings of th</w:t>
      </w:r>
      <w:r>
        <w:rPr>
          <w:i/>
          <w:iCs/>
        </w:rPr>
        <w:t xml:space="preserve">e National Academy of Sciences of the United States of America, </w:t>
      </w:r>
      <w:r>
        <w:t>114(24), p. 6148–6150.</w:t>
      </w:r>
    </w:p>
    <w:p w14:paraId="620A7BCC" w14:textId="77777777" w:rsidR="0081341F" w:rsidRDefault="00697361">
      <w:pPr>
        <w:pStyle w:val="Bibliography"/>
      </w:pPr>
      <w:r>
        <w:t>Yore</w:t>
      </w:r>
      <w:proofErr w:type="gramStart"/>
      <w:r>
        <w:t>, .</w:t>
      </w:r>
      <w:proofErr w:type="gramEnd"/>
      <w:r>
        <w:t xml:space="preserve"> R., </w:t>
      </w:r>
      <w:proofErr w:type="spellStart"/>
      <w:r>
        <w:t>Fearnley</w:t>
      </w:r>
      <w:proofErr w:type="spellEnd"/>
      <w:r>
        <w:t xml:space="preserve">, C., Fordham, M. &amp; </w:t>
      </w:r>
      <w:proofErr w:type="spellStart"/>
      <w:r>
        <w:t>Kelman</w:t>
      </w:r>
      <w:proofErr w:type="spellEnd"/>
      <w:r>
        <w:t xml:space="preserve">, I., 2023. </w:t>
      </w:r>
      <w:r>
        <w:rPr>
          <w:i/>
          <w:iCs/>
        </w:rPr>
        <w:t xml:space="preserve">Designing Inclusive, Accessible Early Warning Systems: Good Practices and Entry Points, </w:t>
      </w:r>
      <w:proofErr w:type="spellStart"/>
      <w:r>
        <w:t>s.l.</w:t>
      </w:r>
      <w:proofErr w:type="spellEnd"/>
      <w:r>
        <w:t>: Global Facility f</w:t>
      </w:r>
      <w:r>
        <w:t xml:space="preserve">or Disaster </w:t>
      </w:r>
      <w:proofErr w:type="spellStart"/>
      <w:r>
        <w:t>Reeduction</w:t>
      </w:r>
      <w:proofErr w:type="spellEnd"/>
      <w:r>
        <w:t xml:space="preserve"> and Recovery.</w:t>
      </w:r>
    </w:p>
    <w:p w14:paraId="620A7BCD" w14:textId="77777777" w:rsidR="0081341F" w:rsidRDefault="0081341F"/>
    <w:p w14:paraId="620A7BCE" w14:textId="77777777" w:rsidR="0081341F" w:rsidRDefault="0081341F"/>
    <w:p w14:paraId="620A7BCF" w14:textId="77777777" w:rsidR="0081341F" w:rsidRDefault="0081341F"/>
    <w:p w14:paraId="620A7BD0" w14:textId="77777777" w:rsidR="0081341F" w:rsidRDefault="0081341F"/>
    <w:p w14:paraId="620A7BD1" w14:textId="77777777" w:rsidR="0081341F" w:rsidRDefault="0081341F"/>
    <w:sectPr w:rsidR="0081341F">
      <w:headerReference w:type="default" r:id="rId10"/>
      <w:footerReference w:type="default" r:id="rId11"/>
      <w:pgSz w:w="11906" w:h="16838"/>
      <w:pgMar w:top="1440" w:right="1134" w:bottom="1440" w:left="2268" w:header="720" w:footer="720"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2001" w14:textId="77777777" w:rsidR="00697361" w:rsidRDefault="00697361">
      <w:pPr>
        <w:spacing w:after="0" w:line="240" w:lineRule="auto"/>
      </w:pPr>
      <w:r>
        <w:separator/>
      </w:r>
    </w:p>
  </w:endnote>
  <w:endnote w:type="continuationSeparator" w:id="0">
    <w:p w14:paraId="4547CD1E" w14:textId="77777777" w:rsidR="00697361" w:rsidRDefault="00697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B93" w14:textId="77777777" w:rsidR="00FA5E66" w:rsidRDefault="00697361">
    <w:pPr>
      <w:pStyle w:val="Footer"/>
      <w:jc w:val="center"/>
    </w:pPr>
    <w:r>
      <w:fldChar w:fldCharType="begin"/>
    </w:r>
    <w:r>
      <w:instrText xml:space="preserve"> PAGE </w:instrText>
    </w:r>
    <w:r>
      <w:fldChar w:fldCharType="separate"/>
    </w:r>
    <w:r>
      <w:t>2</w:t>
    </w:r>
    <w:r>
      <w:fldChar w:fldCharType="end"/>
    </w:r>
  </w:p>
  <w:p w14:paraId="620A7B94" w14:textId="77777777" w:rsidR="00FA5E66" w:rsidRDefault="00697361">
    <w:pPr>
      <w:pStyle w:val="Footer"/>
      <w:tabs>
        <w:tab w:val="clear" w:pos="4513"/>
        <w:tab w:val="clear" w:pos="9026"/>
        <w:tab w:val="left" w:pos="71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C9C78" w14:textId="77777777" w:rsidR="00697361" w:rsidRDefault="00697361">
      <w:pPr>
        <w:spacing w:after="0" w:line="240" w:lineRule="auto"/>
      </w:pPr>
      <w:r>
        <w:rPr>
          <w:color w:val="000000"/>
        </w:rPr>
        <w:separator/>
      </w:r>
    </w:p>
  </w:footnote>
  <w:footnote w:type="continuationSeparator" w:id="0">
    <w:p w14:paraId="2175E212" w14:textId="77777777" w:rsidR="00697361" w:rsidRDefault="00697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B91" w14:textId="77777777" w:rsidR="00FA5E66" w:rsidRDefault="00697361">
    <w:pPr>
      <w:pStyle w:val="Header"/>
      <w:tabs>
        <w:tab w:val="clear" w:pos="4513"/>
        <w:tab w:val="clear" w:pos="9026"/>
        <w:tab w:val="left" w:pos="5895"/>
      </w:tabs>
    </w:pPr>
    <w:r>
      <w:t>K00270494: Conor Cullen</w:t>
    </w:r>
    <w:r>
      <w:tab/>
      <w:t>01/09/2024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1341F"/>
    <w:rsid w:val="002E386B"/>
    <w:rsid w:val="00697361"/>
    <w:rsid w:val="0081341F"/>
    <w:rsid w:val="00C217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7B84"/>
  <w15:docId w15:val="{7009A9CE-2DF6-422F-84B9-5AA2FC64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4"/>
        <w:szCs w:val="24"/>
        <w:lang w:val="en-IE"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Times New Roman" w:hAnsi="Times New Roman"/>
    </w:rPr>
  </w:style>
  <w:style w:type="paragraph" w:styleId="Heading1">
    <w:name w:val="heading 1"/>
    <w:basedOn w:val="Normal"/>
    <w:next w:val="Normal"/>
    <w:uiPriority w:val="9"/>
    <w:qFormat/>
    <w:pPr>
      <w:keepNext/>
      <w:keepLines/>
      <w:spacing w:before="360" w:after="80"/>
      <w:outlineLvl w:val="0"/>
    </w:pPr>
    <w:rPr>
      <w:rFonts w:eastAsia="Times New Roman"/>
      <w:b/>
      <w:color w:val="000000"/>
      <w:szCs w:val="40"/>
    </w:rPr>
  </w:style>
  <w:style w:type="paragraph" w:styleId="Heading2">
    <w:name w:val="heading 2"/>
    <w:basedOn w:val="Normal"/>
    <w:next w:val="Normal"/>
    <w:uiPriority w:val="9"/>
    <w:unhideWhenUsed/>
    <w:qFormat/>
    <w:pPr>
      <w:keepNext/>
      <w:keepLines/>
      <w:spacing w:before="160" w:after="80"/>
      <w:outlineLvl w:val="1"/>
    </w:pPr>
    <w:rPr>
      <w:rFonts w:eastAsia="Times New Roman"/>
      <w:b/>
      <w:color w:val="000000"/>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b/>
      <w:color w:val="000000"/>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Bibliography">
    <w:name w:val="Bibliography"/>
    <w:basedOn w:val="Normal"/>
    <w:next w:val="Normal"/>
  </w:style>
  <w:style w:type="paragraph" w:styleId="Caption">
    <w:name w:val="caption"/>
    <w:basedOn w:val="Normal"/>
    <w:next w:val="Normal"/>
    <w:pPr>
      <w:spacing w:after="200" w:line="240" w:lineRule="auto"/>
    </w:pPr>
    <w:rPr>
      <w:i/>
      <w:iCs/>
      <w:color w:val="0E2841"/>
      <w:sz w:val="18"/>
      <w:szCs w:val="18"/>
    </w:rPr>
  </w:style>
  <w:style w:type="paragraph" w:styleId="TOCHeading">
    <w:name w:val="TOC Heading"/>
    <w:basedOn w:val="Heading1"/>
    <w:next w:val="Normal"/>
    <w:pPr>
      <w:suppressAutoHyphens w:val="0"/>
      <w:spacing w:before="240" w:after="0" w:line="242" w:lineRule="auto"/>
    </w:pPr>
    <w:rPr>
      <w:b w:val="0"/>
      <w:kern w:val="0"/>
      <w:sz w:val="32"/>
      <w:szCs w:val="32"/>
      <w:lang w:val="en-US"/>
    </w:rPr>
  </w:style>
  <w:style w:type="paragraph" w:styleId="TOC2">
    <w:name w:val="toc 2"/>
    <w:basedOn w:val="Normal"/>
    <w:next w:val="Normal"/>
    <w:autoRedefine/>
    <w:pPr>
      <w:spacing w:after="100"/>
      <w:ind w:left="240"/>
    </w:pPr>
  </w:style>
  <w:style w:type="paragraph" w:styleId="TOC1">
    <w:name w:val="toc 1"/>
    <w:basedOn w:val="Normal"/>
    <w:next w:val="Normal"/>
    <w:autoRedefine/>
    <w:pPr>
      <w:spacing w:after="100"/>
    </w:pPr>
  </w:style>
  <w:style w:type="character" w:styleId="PlaceholderText">
    <w:name w:val="Placeholder Text"/>
    <w:basedOn w:val="DefaultParagraphFont"/>
    <w:rPr>
      <w:color w:val="666666"/>
    </w:rPr>
  </w:style>
  <w:style w:type="character" w:styleId="LineNumber">
    <w:name w:val="lin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0AC007EE3C74E92E547399B7A01B6" ma:contentTypeVersion="13" ma:contentTypeDescription="Create a new document." ma:contentTypeScope="" ma:versionID="49b527cbfe5c5cf92c09cdf7305657af">
  <xsd:schema xmlns:xsd="http://www.w3.org/2001/XMLSchema" xmlns:xs="http://www.w3.org/2001/XMLSchema" xmlns:p="http://schemas.microsoft.com/office/2006/metadata/properties" xmlns:ns3="bb3f0111-003d-4187-8263-53e8e95bdeff" xmlns:ns4="e8edc816-0046-4d9d-b7f3-517fa72553d1" targetNamespace="http://schemas.microsoft.com/office/2006/metadata/properties" ma:root="true" ma:fieldsID="6f692d96a5e6c665bcc2fc2181897600" ns3:_="" ns4:_="">
    <xsd:import namespace="bb3f0111-003d-4187-8263-53e8e95bdeff"/>
    <xsd:import namespace="e8edc816-0046-4d9d-b7f3-517fa72553d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f0111-003d-4187-8263-53e8e95bdef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edc816-0046-4d9d-b7f3-517fa72553d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3f0111-003d-4187-8263-53e8e95bdeff" xsi:nil="true"/>
  </documentManagement>
</p:properties>
</file>

<file path=customXml/itemProps1.xml><?xml version="1.0" encoding="utf-8"?>
<ds:datastoreItem xmlns:ds="http://schemas.openxmlformats.org/officeDocument/2006/customXml" ds:itemID="{050453A7-5773-4291-899C-CB39011E4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f0111-003d-4187-8263-53e8e95bdeff"/>
    <ds:schemaRef ds:uri="e8edc816-0046-4d9d-b7f3-517fa7255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494529-DF00-4FF8-9620-83B0C730DF26}">
  <ds:schemaRefs>
    <ds:schemaRef ds:uri="http://schemas.microsoft.com/sharepoint/v3/contenttype/forms"/>
  </ds:schemaRefs>
</ds:datastoreItem>
</file>

<file path=customXml/itemProps3.xml><?xml version="1.0" encoding="utf-8"?>
<ds:datastoreItem xmlns:ds="http://schemas.openxmlformats.org/officeDocument/2006/customXml" ds:itemID="{F9E760E5-D521-4C8B-8B89-33A042DCF642}">
  <ds:schemaRefs>
    <ds:schemaRef ds:uri="http://schemas.microsoft.com/office/2006/metadata/properties"/>
    <ds:schemaRef ds:uri="http://schemas.microsoft.com/office/infopath/2007/PartnerControls"/>
    <ds:schemaRef ds:uri="bb3f0111-003d-4187-8263-53e8e95bdeff"/>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2204</Words>
  <Characters>12564</Characters>
  <Application>Microsoft Office Word</Application>
  <DocSecurity>0</DocSecurity>
  <Lines>104</Lines>
  <Paragraphs>29</Paragraphs>
  <ScaleCrop>false</ScaleCrop>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dc:title>
  <dc:subject/>
  <dc:creator>K00270494: Conor Cullen</dc:creator>
  <cp:keywords>FYP</cp:keywords>
  <dc:description/>
  <cp:lastModifiedBy>K00270494: Conor Cullen</cp:lastModifiedBy>
  <cp:revision>3</cp:revision>
  <cp:lastPrinted>2024-09-01T19:40:00Z</cp:lastPrinted>
  <dcterms:created xsi:type="dcterms:W3CDTF">2024-09-12T11:43:00Z</dcterms:created>
  <dcterms:modified xsi:type="dcterms:W3CDTF">2024-09-12T12:09:00Z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0x0101007B20AC007EE3C74E92E547399B7A01B6</vt:lpwstr>
  </property>
</Properties>
</file>